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xmlns:wp14="http://schemas.microsoft.com/office/word/2010/wordml" w:rsidR="00F26727" w:rsidRDefault="00F26727" w14:paraId="672A6659" wp14:textId="77777777">
      <w:pPr>
        <w:pStyle w:val="CabealhoCapa1"/>
      </w:pPr>
    </w:p>
    <w:p xmlns:wp14="http://schemas.microsoft.com/office/word/2010/wordml" w:rsidR="00F26727" w:rsidRDefault="00F26727" w14:paraId="0A37501D" wp14:textId="77777777">
      <w:pPr>
        <w:pStyle w:val="CabealhoCapa2"/>
      </w:pPr>
    </w:p>
    <w:p xmlns:wp14="http://schemas.microsoft.com/office/word/2010/wordml" w:rsidR="00F26727" w:rsidRDefault="00CD10EA" w14:paraId="3980C9ED" wp14:textId="77777777" wp14:noSpellErr="1">
      <w:pPr>
        <w:jc w:val="center"/>
        <w:rPr>
          <w:rFonts w:ascii="Arial" w:hAnsi="Arial"/>
        </w:rPr>
        <w:sectPr w:rsidR="00F26727">
          <w:headerReference w:type="even" r:id="rId8"/>
          <w:type w:val="continuous"/>
          <w:pgSz w:w="11909" w:h="16834" w:orient="portrait" w:code="9"/>
          <w:pgMar w:top="864" w:right="1440" w:bottom="864" w:left="1440" w:header="720" w:footer="864" w:gutter="0"/>
          <w:cols w:space="720"/>
        </w:sectPr>
      </w:pPr>
      <w:r>
        <w:rPr>
          <w:noProof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7216" behindDoc="0" locked="1" layoutInCell="1" allowOverlap="1" wp14:anchorId="1B5A8DAD" wp14:editId="7777777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xmlns:w14="http://schemas.microsoft.com/office/word/2010/wordml" w:rsidR="00F26727" w:rsidRDefault="00F26727" w14:paraId="3D12813D" wp14:textId="77777777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</w:r>
                            <w:r>
                              <w:t>&lt;Nome do Sistema&gt;</w:t>
                            </w:r>
                          </w:p>
                          <w:p xmlns:wp14="http://schemas.microsoft.com/office/word/2010/wordml" xmlns:w14="http://schemas.microsoft.com/office/word/2010/wordml" w:rsidR="00F26727" w:rsidRDefault="00F26727" w14:paraId="0E5B1360" wp14:textId="77777777">
                            <w:pPr>
                              <w:pStyle w:val="Verso"/>
                            </w:pPr>
                            <w:r>
                              <w:t>Versão &lt;X.Y&gt; - &lt;mês&gt; de &lt;ano&gt;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xmlns:w14="http://schemas.microsoft.com/office/word/2010/wordml" xmlns:w="http://schemas.openxmlformats.org/wordprocessingml/2006/main" w14:anchorId="69CCBF2F">
              <v:rect xmlns:o="urn:schemas-microsoft-com:office:office" xmlns:v="urn:schemas-microsoft-com:vml" id="Rectangle 2" style="position:absolute;left:0;text-align:left;margin-left:1.5pt;margin-top:56.7pt;width:451.45pt;height:727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">
                <v:textbox inset="0,0,0,0">
                  <w:txbxContent>
                    <w:p xmlns:wp14="http://schemas.microsoft.com/office/word/2010/wordml" w:rsidR="00F26727" w:rsidRDefault="00F26727" w14:paraId="7A676D14" wp14:textId="77777777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</w:r>
                      <w:r>
                        <w:t>&lt;Nome do Sistema&gt;</w:t>
                      </w:r>
                    </w:p>
                    <w:p xmlns:wp14="http://schemas.microsoft.com/office/word/2010/wordml" w:rsidR="00F26727" w:rsidRDefault="00F26727" w14:paraId="3DEBC8BB" wp14:textId="77777777">
                      <w:pPr>
                        <w:pStyle w:val="Verso"/>
                      </w:pPr>
                      <w:r>
                        <w:t>Versão &lt;X.Y&gt; - &lt;mês&gt; de &lt;ano&gt;</w:t>
                      </w:r>
                    </w:p>
                  </w:txbxContent>
                </v:textbox>
                <w10:wrap xmlns:w10="urn:schemas-microsoft-com:office:word" anchorx="margin" anchory="margin"/>
                <w10:anchorlock xmlns:w10="urn:schemas-microsoft-com:office:word"/>
              </v:rect>
            </w:pict>
          </mc:Fallback>
        </mc:AlternateContent>
      </w:r>
    </w:p>
    <w:p xmlns:wp14="http://schemas.microsoft.com/office/word/2010/wordml" w:rsidR="00F26727" w:rsidRDefault="00F26727" w14:paraId="6CF1703A" wp14:textId="77777777">
      <w:pPr>
        <w:pStyle w:val="Sumrio-Captulo"/>
      </w:pPr>
      <w:bookmarkStart w:name="_Toc395349012" w:id="0"/>
      <w:bookmarkStart w:name="_Toc399055894" w:id="1"/>
      <w:r>
        <w:t>Ficha Técnica</w:t>
      </w:r>
      <w:bookmarkEnd w:id="0"/>
      <w:bookmarkEnd w:id="1"/>
    </w:p>
    <w:p xmlns:wp14="http://schemas.microsoft.com/office/word/2010/wordml" w:rsidR="00F26727" w:rsidRDefault="00F26727" w14:paraId="35DEF06C" wp14:textId="77777777">
      <w:pPr>
        <w:pStyle w:val="Ttulo-Item"/>
        <w:pBdr>
          <w:top w:val="single" w:color="auto" w:sz="6" w:space="4"/>
        </w:pBdr>
        <w:spacing w:before="120"/>
      </w:pPr>
      <w:r>
        <w:t>Equipe Responsável pela Elaboração</w:t>
      </w:r>
    </w:p>
    <w:p xmlns:wp14="http://schemas.microsoft.com/office/word/2010/wordml" w:rsidR="00F26727" w:rsidRDefault="00F26727" w14:paraId="05C9E567" wp14:textId="63D338E6">
      <w:pPr>
        <w:pStyle w:val="Item"/>
      </w:pPr>
      <w:r w:rsidR="229675FF">
        <w:rPr/>
        <w:t>Otávio Henrique Gonçalves Ribeiros</w:t>
      </w:r>
      <w:r>
        <w:tab/>
      </w:r>
      <w:r w:rsidR="229675FF">
        <w:rPr/>
        <w:t>&lt;Lavras&gt;</w:t>
      </w:r>
    </w:p>
    <w:p xmlns:wp14="http://schemas.microsoft.com/office/word/2010/wordml" w:rsidR="00F26727" w:rsidRDefault="00F26727" w14:paraId="7DBA9E72" wp14:textId="622AA3E0">
      <w:pPr>
        <w:pStyle w:val="Item"/>
      </w:pPr>
      <w:r w:rsidR="229675FF">
        <w:rPr/>
        <w:t>Ingrid de Falchi</w:t>
      </w:r>
      <w:r>
        <w:tab/>
      </w:r>
      <w:r w:rsidR="229675FF">
        <w:rPr/>
        <w:t>&lt;Lavras&gt;</w:t>
      </w:r>
    </w:p>
    <w:p xmlns:wp14="http://schemas.microsoft.com/office/word/2010/wordml" w:rsidR="00F26727" w:rsidRDefault="00F26727" w14:paraId="5B4B2B1B" wp14:textId="515DEEC5">
      <w:pPr>
        <w:pStyle w:val="Item"/>
      </w:pPr>
      <w:r w:rsidR="229675FF">
        <w:rPr/>
        <w:t>João Víctor Oliveira Teixeira</w:t>
      </w:r>
      <w:r>
        <w:tab/>
      </w:r>
      <w:r w:rsidR="229675FF">
        <w:rPr/>
        <w:t>&lt;Lavras&gt;</w:t>
      </w:r>
    </w:p>
    <w:p xmlns:wp14="http://schemas.microsoft.com/office/word/2010/wordml" w:rsidR="00F26727" w:rsidRDefault="00F26727" w14:paraId="21B7F87C" wp14:textId="77777777">
      <w:pPr>
        <w:pStyle w:val="Ttulo-Item"/>
        <w:pBdr>
          <w:top w:val="single" w:color="auto" w:sz="6" w:space="4"/>
        </w:pBdr>
        <w:spacing w:before="120"/>
      </w:pPr>
      <w:r>
        <w:t>Público Alvo</w:t>
      </w:r>
    </w:p>
    <w:p xmlns:wp14="http://schemas.microsoft.com/office/word/2010/wordml" w:rsidR="00F26727" w:rsidRDefault="00F26727" w14:paraId="5A4CDE00" wp14:textId="5BC3A8D4">
      <w:pPr>
        <w:pStyle w:val="Item"/>
      </w:pPr>
      <w:r w:rsidR="229675FF">
        <w:rPr/>
        <w:t>Este manual destina-se a estudantes e profissionais em geral, que possuem uma vida atarefada e precisam de uma maneira eficiente de organizar e coordenar suas tarefas.</w:t>
      </w:r>
    </w:p>
    <w:p xmlns:wp14="http://schemas.microsoft.com/office/word/2010/wordml" w:rsidR="00F26727" w:rsidRDefault="002057CE" w14:paraId="2D32F493" wp14:textId="77777777">
      <w:pPr>
        <w:pStyle w:val="Sumrio-Captulo"/>
        <w:ind w:right="-427"/>
      </w:pPr>
      <w:r>
        <w:br w:type="page"/>
      </w:r>
      <w:r w:rsidR="00F26727">
        <w:t>Sumário</w:t>
      </w:r>
    </w:p>
    <w:p xmlns:wp14="http://schemas.microsoft.com/office/word/2010/wordml" w:rsidR="00FD2015" w:rsidRDefault="00F26727" w14:paraId="422403D5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"2-4" \t "Heading 1;1" </w:instrText>
      </w:r>
      <w:r>
        <w:rPr>
          <w:b w:val="0"/>
          <w:caps/>
        </w:rPr>
        <w:fldChar w:fldCharType="separate"/>
      </w:r>
      <w:r w:rsidR="00FD2015">
        <w:rPr>
          <w:noProof/>
        </w:rPr>
        <w:t>Visão geral deste documento</w:t>
      </w:r>
      <w:r w:rsidR="00FD2015">
        <w:rPr>
          <w:noProof/>
        </w:rPr>
        <w:tab/>
      </w:r>
      <w:r w:rsidR="00FD2015">
        <w:rPr>
          <w:noProof/>
        </w:rPr>
        <w:fldChar w:fldCharType="begin"/>
      </w:r>
      <w:r w:rsidR="00FD2015">
        <w:rPr>
          <w:noProof/>
        </w:rPr>
        <w:instrText xml:space="preserve"> PAGEREF _Toc125110041 \h </w:instrText>
      </w:r>
      <w:r w:rsidR="00FD2015">
        <w:rPr>
          <w:noProof/>
        </w:rPr>
      </w:r>
      <w:r w:rsidR="00FD2015">
        <w:rPr>
          <w:noProof/>
        </w:rPr>
        <w:fldChar w:fldCharType="separate"/>
      </w:r>
      <w:r w:rsidR="00FD2015">
        <w:rPr>
          <w:noProof/>
        </w:rPr>
        <w:t>1</w:t>
      </w:r>
      <w:r w:rsidR="00FD2015">
        <w:rPr>
          <w:noProof/>
        </w:rPr>
        <w:fldChar w:fldCharType="end"/>
      </w:r>
    </w:p>
    <w:p xmlns:wp14="http://schemas.microsoft.com/office/word/2010/wordml" w:rsidR="00FD2015" w:rsidRDefault="00FD2015" w14:paraId="7E407169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Glossário, Siglas e Acrogramas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2DF76F4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2A10E831" wp14:textId="77777777">
      <w:pPr>
        <w:pStyle w:val="Sumrio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10566029" wp14:textId="77777777">
      <w:pPr>
        <w:pStyle w:val="Sumrio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0D9691B7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Formulários coletados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3F4B5F94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696951D0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Relação de usuários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BEE169D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Diagrama de Caso de Uso – Visáo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75E02756" wp14:textId="77777777">
      <w:pPr>
        <w:pStyle w:val="Sumrio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Visão do GardenAdmin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01E19E0F" wp14:textId="77777777">
      <w:pPr>
        <w:pStyle w:val="Sumrio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Visão do Vendedor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09943AE2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Estoque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2169115D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[RF001] &lt;Nome do requisito/caso de uso&gt;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764E7A9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[RF002] &lt;Nome de outro caso de uso&gt;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6BBA6BB9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36BF8985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[NF001]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B97046C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3B333D15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F2CA392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[NF005]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6F6C97BD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0B9E50FF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7DFE32F0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7D7180EE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1EC7ECF0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Distribuição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0A81E16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0E150CC5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Padrões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D54CBC9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6AE53E3C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Hardware 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1A64CD9A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74C206D5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PROTOTIPAÇÃO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3AF6A6CF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MAPA DE NAVEGAÇÃO DE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055DB50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 xml:space="preserve">I_Login </w:t>
      </w:r>
      <w:r w:rsidRPr="00CB762E">
        <w:rPr>
          <w:noProof/>
          <w:color w:val="5B9BD5"/>
        </w:rPr>
        <w:t>&lt;Identificador de uma interface&gt;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03AD8B72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5CC69F1B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IE_LoginUserNameLogin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0D1C77A5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35BE313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IE_LoginUserNameLogin&lt;Identificador de outra interface&gt;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F26727" w:rsidRDefault="00F26727" w14:paraId="5DAB6C7B" wp14:textId="77777777">
      <w:r>
        <w:rPr>
          <w:rFonts w:ascii="Arial" w:hAnsi="Arial"/>
          <w:b/>
          <w:caps/>
          <w:noProof/>
          <w:sz w:val="24"/>
        </w:rPr>
        <w:fldChar w:fldCharType="end"/>
      </w:r>
    </w:p>
    <w:p xmlns:wp14="http://schemas.microsoft.com/office/word/2010/wordml" w:rsidR="00F26727" w:rsidRDefault="00F26727" w14:paraId="02EB378F" wp14:textId="77777777">
      <w:pPr>
        <w:sectPr w:rsidR="00F26727">
          <w:headerReference w:type="default" r:id="rId9"/>
          <w:footerReference w:type="default" r:id="rId10"/>
          <w:pgSz w:w="11906" w:h="16838" w:orient="portrait" w:code="9"/>
          <w:pgMar w:top="1134" w:right="1701" w:bottom="2041" w:left="1134" w:header="680" w:footer="680" w:gutter="567"/>
          <w:cols w:space="720"/>
        </w:sectPr>
      </w:pPr>
    </w:p>
    <w:p xmlns:wp14="http://schemas.microsoft.com/office/word/2010/wordml" w:rsidR="00F26727" w:rsidP="00631CAB" w:rsidRDefault="00F26727" w14:paraId="28E8BE6E" wp14:textId="77777777">
      <w:pPr>
        <w:pStyle w:val="Ttulo1"/>
        <w:rPr/>
      </w:pPr>
      <w:bookmarkStart w:name="_Toc467473439" w:id="3"/>
      <w:bookmarkStart w:name="_Toc467473971" w:id="4"/>
      <w:bookmarkStart w:name="_Toc467477710" w:id="5"/>
      <w:bookmarkStart w:name="_Toc467494864" w:id="6"/>
      <w:bookmarkStart w:name="_Toc467495234" w:id="7"/>
      <w:bookmarkStart w:name="_Toc468086040" w:id="8"/>
      <w:r w:rsidR="229675FF">
        <w:rPr/>
        <w:t>Introdução</w:t>
      </w:r>
      <w:bookmarkEnd w:id="3"/>
      <w:bookmarkEnd w:id="4"/>
      <w:bookmarkEnd w:id="5"/>
      <w:bookmarkEnd w:id="6"/>
      <w:bookmarkEnd w:id="7"/>
      <w:bookmarkEnd w:id="8"/>
    </w:p>
    <w:p xmlns:wp14="http://schemas.microsoft.com/office/word/2010/wordml" w:rsidR="00F26727" w:rsidRDefault="00F26727" w14:paraId="14565501" wp14:textId="17DC8FC1">
      <w:pPr>
        <w:pStyle w:val="TextoNormal"/>
      </w:pPr>
      <w:r w:rsidR="229675FF">
        <w:rPr/>
        <w:t>Este documento especifica o sistema TaskMaster, fornecendo aos desenvolvedores as informações necessárias para o projeto e implementação, assim como para a realização dos testes e homologação do sistema.</w:t>
      </w:r>
    </w:p>
    <w:p xmlns:wp14="http://schemas.microsoft.com/office/word/2010/wordml" w:rsidR="00F26727" w:rsidRDefault="00F26727" w14:paraId="38F7C2AF" wp14:textId="77777777">
      <w:pPr>
        <w:pStyle w:val="Ttulo2"/>
        <w:rPr/>
      </w:pPr>
      <w:bookmarkStart w:name="_Toc467473440" w:id="9"/>
      <w:bookmarkStart w:name="_Toc467473972" w:id="10"/>
      <w:bookmarkStart w:name="_Toc467477711" w:id="11"/>
      <w:bookmarkStart w:name="_Toc467494865" w:id="12"/>
      <w:bookmarkStart w:name="_Toc467495235" w:id="13"/>
      <w:bookmarkStart w:name="_Toc468086041" w:id="14"/>
      <w:bookmarkStart w:name="_Toc125110041" w:id="15"/>
      <w:r w:rsidR="229675FF">
        <w:rPr/>
        <w:t>Visão geral deste documento</w:t>
      </w:r>
      <w:bookmarkEnd w:id="9"/>
      <w:bookmarkEnd w:id="10"/>
      <w:bookmarkEnd w:id="11"/>
      <w:bookmarkEnd w:id="12"/>
      <w:bookmarkEnd w:id="13"/>
      <w:bookmarkEnd w:id="14"/>
      <w:bookmarkEnd w:id="15"/>
    </w:p>
    <w:p xmlns:wp14="http://schemas.microsoft.com/office/word/2010/wordml" w:rsidR="00F26727" w:rsidRDefault="00F26727" w14:paraId="48767DAD" wp14:textId="0045A26F">
      <w:pPr>
        <w:pStyle w:val="TextoNormal"/>
      </w:pPr>
      <w:r w:rsidR="229675FF">
        <w:rPr/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TaskMaster e estão organizadas como descrito abaixo.</w:t>
      </w:r>
    </w:p>
    <w:p xmlns:wp14="http://schemas.microsoft.com/office/word/2010/wordml" w:rsidR="00F26727" w:rsidRDefault="00441993" w14:paraId="61123AF7" wp14:textId="77777777">
      <w:pPr>
        <w:pStyle w:val="Commarcadores"/>
        <w:tabs>
          <w:tab w:val="clear" w:pos="567"/>
          <w:tab w:val="num" w:pos="360"/>
        </w:tabs>
      </w:pPr>
      <w:r>
        <w:t>Capítulo</w:t>
      </w:r>
      <w:r w:rsidR="00F26727">
        <w:t xml:space="preserve"> 2</w:t>
      </w:r>
      <w:r w:rsidR="00F26727">
        <w:rPr>
          <w:b w:val="0"/>
        </w:rPr>
        <w:t xml:space="preserve"> – Descrição geral do sistema: apresenta uma visão geral do sistema, caracterizando qual é o seu escopo e descrevendo seus usuários.</w:t>
      </w:r>
    </w:p>
    <w:p xmlns:wp14="http://schemas.microsoft.com/office/word/2010/wordml" w:rsidR="00F26727" w:rsidRDefault="00441993" w14:paraId="0E41F136" wp14:textId="7777777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3</w:t>
      </w:r>
      <w:r w:rsidR="00F26727">
        <w:rPr>
          <w:b w:val="0"/>
        </w:rPr>
        <w:t xml:space="preserve"> – Requisitos funcionais (casos de uso):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funcionais do sistema, descrevendo os fluxos de eventos, prioridades, atores, entradas e saídas de cada caso de uso a ser implementado.</w:t>
      </w:r>
    </w:p>
    <w:p xmlns:wp14="http://schemas.microsoft.com/office/word/2010/wordml" w:rsidR="00F26727" w:rsidRDefault="00441993" w14:paraId="4570D9DF" wp14:textId="77777777">
      <w:pPr>
        <w:pStyle w:val="Commarcadores"/>
        <w:tabs>
          <w:tab w:val="clear" w:pos="567"/>
          <w:tab w:val="num" w:pos="360"/>
        </w:tabs>
      </w:pPr>
      <w:r>
        <w:t xml:space="preserve">Capítulo </w:t>
      </w:r>
      <w:r w:rsidR="00F26727">
        <w:t>4</w:t>
      </w:r>
      <w:r w:rsidR="00F26727">
        <w:rPr>
          <w:b w:val="0"/>
        </w:rPr>
        <w:t xml:space="preserve"> – Requisitos não funcionais:</w:t>
      </w:r>
      <w:r w:rsidR="00F26727">
        <w:t xml:space="preserve">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não funcionais do sistema, divididos em requisitos de usabilidade, confiabilidade, desempenho, segurança, distribuição, adequação a padrões e requisitos de hardware e software.</w:t>
      </w:r>
    </w:p>
    <w:p xmlns:wp14="http://schemas.microsoft.com/office/word/2010/wordml" w:rsidR="00F26727" w:rsidRDefault="00441993" w14:paraId="00E5C24A" wp14:textId="7777777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5</w:t>
      </w:r>
      <w:r w:rsidR="00F26727">
        <w:rPr>
          <w:b w:val="0"/>
        </w:rPr>
        <w:t xml:space="preserve"> – Descrição da interface com o usuário:</w:t>
      </w:r>
      <w:r w:rsidR="00F26727">
        <w:t xml:space="preserve"> </w:t>
      </w:r>
      <w:r w:rsidR="00F26727">
        <w:rPr>
          <w:b w:val="0"/>
        </w:rPr>
        <w:t>apresenta desenhos, figuras ou rascunhos de telas do sistema.</w:t>
      </w:r>
    </w:p>
    <w:p xmlns:wp14="http://schemas.microsoft.com/office/word/2010/wordml" w:rsidRPr="00441993" w:rsidR="00441993" w:rsidP="00441993" w:rsidRDefault="00441993" w14:paraId="215C651E" wp14:textId="7777777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Capítulo 6</w:t>
      </w:r>
      <w:r>
        <w:rPr>
          <w:b w:val="0"/>
        </w:rPr>
        <w:t xml:space="preserve"> –</w:t>
      </w:r>
      <w:r w:rsidR="00C66A04">
        <w:rPr>
          <w:b w:val="0"/>
        </w:rPr>
        <w:t xml:space="preserve"> Dicionário de Dados: a</w:t>
      </w:r>
      <w:r>
        <w:rPr>
          <w:b w:val="0"/>
        </w:rPr>
        <w:t xml:space="preserve">presenta </w:t>
      </w:r>
      <w:r w:rsidR="00C66A04">
        <w:rPr>
          <w:b w:val="0"/>
        </w:rPr>
        <w:t>a primeira versão d</w:t>
      </w:r>
      <w:r>
        <w:rPr>
          <w:b w:val="0"/>
        </w:rPr>
        <w:t xml:space="preserve">o dicionário de dados especificado durante a </w:t>
      </w:r>
      <w:proofErr w:type="spellStart"/>
      <w:r>
        <w:rPr>
          <w:b w:val="0"/>
        </w:rPr>
        <w:t>elicitação</w:t>
      </w:r>
      <w:proofErr w:type="spellEnd"/>
      <w:r>
        <w:rPr>
          <w:b w:val="0"/>
        </w:rPr>
        <w:t xml:space="preserve"> de requisitos e prototipação de interface.</w:t>
      </w:r>
    </w:p>
    <w:p xmlns:wp14="http://schemas.microsoft.com/office/word/2010/wordml" w:rsidR="001A74BB" w:rsidP="001A74BB" w:rsidRDefault="001A74BB" w14:paraId="5B1AD867" wp14:textId="77777777">
      <w:pPr>
        <w:pStyle w:val="Ttulo2"/>
      </w:pPr>
      <w:bookmarkStart w:name="_Toc125110042" w:id="16"/>
      <w:r>
        <w:t>Glossário, Siglas e Acrogramas</w:t>
      </w:r>
      <w:bookmarkEnd w:id="16"/>
    </w:p>
    <w:p xmlns:wp14="http://schemas.microsoft.com/office/word/2010/wordml" w:rsidRPr="00631CAB" w:rsidR="001A74BB" w:rsidP="00631CAB" w:rsidRDefault="001A74BB" w14:paraId="2E4E7ED5" wp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Fechamento diário</w:t>
      </w:r>
      <w:r w:rsidRPr="00631CAB">
        <w:rPr>
          <w:sz w:val="22"/>
          <w:szCs w:val="22"/>
        </w:rPr>
        <w:t xml:space="preserve"> – é a atividade de somar tudo o que foi vendido, tudo o que foi pago, deduzir os impostos e apresentar o resultado final como saldo positivo ou negativo do dia.</w:t>
      </w:r>
    </w:p>
    <w:p xmlns:wp14="http://schemas.microsoft.com/office/word/2010/wordml" w:rsidRPr="00631CAB" w:rsidR="001A74BB" w:rsidP="00631CAB" w:rsidRDefault="001A74BB" w14:paraId="754703C9" wp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Baixa de Estoque</w:t>
      </w:r>
      <w:r w:rsidRPr="00631CAB">
        <w:rPr>
          <w:sz w:val="22"/>
          <w:szCs w:val="22"/>
        </w:rPr>
        <w:t xml:space="preserve"> – atividade que consiste em retirar do estoque um produto danificado, quebrado, furtado </w:t>
      </w:r>
      <w:proofErr w:type="spellStart"/>
      <w:r w:rsidRPr="00631CAB">
        <w:rPr>
          <w:sz w:val="22"/>
          <w:szCs w:val="22"/>
        </w:rPr>
        <w:t>etc</w:t>
      </w:r>
      <w:proofErr w:type="spellEnd"/>
      <w:r w:rsidRPr="00631CAB">
        <w:rPr>
          <w:sz w:val="22"/>
          <w:szCs w:val="22"/>
        </w:rPr>
        <w:t>, o qual não pode ser mais comercializado. Tal atividade reduz o estoque para não deixar constar no estoque o que não se possui mais, e ao mesmo tempo permite lançar o preço de custo do produto como prejuízo.</w:t>
      </w:r>
    </w:p>
    <w:p xmlns:wp14="http://schemas.microsoft.com/office/word/2010/wordml" w:rsidRPr="00631CAB" w:rsidR="001A74BB" w:rsidP="00631CAB" w:rsidRDefault="001A74BB" w14:paraId="13196B68" wp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Fatura</w:t>
      </w:r>
      <w:r w:rsidRPr="00631CAB">
        <w:rPr>
          <w:sz w:val="22"/>
          <w:szCs w:val="22"/>
        </w:rPr>
        <w:t xml:space="preserve">-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</w:p>
    <w:p xmlns:wp14="http://schemas.microsoft.com/office/word/2010/wordml" w:rsidRPr="00631CAB" w:rsidR="001A74BB" w:rsidP="00631CAB" w:rsidRDefault="001A74BB" w14:paraId="62511AF8" wp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 xml:space="preserve">Sangria de caixa </w:t>
      </w:r>
      <w:r w:rsidRPr="00631CAB">
        <w:rPr>
          <w:sz w:val="22"/>
          <w:szCs w:val="22"/>
        </w:rPr>
        <w:t xml:space="preserve">–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</w:p>
    <w:p xmlns:wp14="http://schemas.microsoft.com/office/word/2010/wordml" w:rsidRPr="00631CAB" w:rsidR="0026024F" w:rsidP="00631CAB" w:rsidRDefault="0026024F" w14:paraId="6AB26120" wp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Alavancagem</w:t>
      </w:r>
      <w:r w:rsidRPr="00631CAB">
        <w:rPr>
          <w:sz w:val="22"/>
          <w:szCs w:val="22"/>
        </w:rPr>
        <w:t xml:space="preserve"> -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</w:p>
    <w:p xmlns:wp14="http://schemas.microsoft.com/office/word/2010/wordml" w:rsidRPr="00631CAB" w:rsidR="001A74BB" w:rsidP="00631CAB" w:rsidRDefault="005C5014" w14:paraId="7A825395" wp14:textId="77777777">
      <w:pPr>
        <w:spacing w:before="60" w:after="120"/>
        <w:jc w:val="both"/>
        <w:rPr>
          <w:b/>
          <w:i/>
          <w:sz w:val="22"/>
          <w:szCs w:val="22"/>
        </w:rPr>
      </w:pPr>
      <w:r w:rsidRPr="00631CAB">
        <w:rPr>
          <w:b/>
          <w:i/>
          <w:sz w:val="22"/>
          <w:szCs w:val="22"/>
        </w:rPr>
        <w:t xml:space="preserve">PIB </w:t>
      </w:r>
      <w:r w:rsidRPr="00631CAB">
        <w:rPr>
          <w:sz w:val="22"/>
          <w:szCs w:val="22"/>
        </w:rPr>
        <w:t>– Produto Interno Bruto</w:t>
      </w:r>
    </w:p>
    <w:p xmlns:wp14="http://schemas.microsoft.com/office/word/2010/wordml" w:rsidR="001A74BB" w:rsidP="001A74BB" w:rsidRDefault="001A74BB" w14:paraId="6A05A809" wp14:textId="77777777">
      <w:pPr>
        <w:pStyle w:val="TextoNormal"/>
      </w:pPr>
    </w:p>
    <w:p xmlns:wp14="http://schemas.microsoft.com/office/word/2010/wordml" w:rsidR="001A74BB" w:rsidP="001A74BB" w:rsidRDefault="001A74BB" w14:paraId="478B6327" wp14:textId="77777777">
      <w:pPr>
        <w:pStyle w:val="Ttulo2"/>
      </w:pPr>
      <w:bookmarkStart w:name="_Toc125110043" w:id="17"/>
      <w:r>
        <w:t>Definições</w:t>
      </w:r>
      <w:r w:rsidR="005C5014">
        <w:t xml:space="preserve"> e Atributos de Requisitos</w:t>
      </w:r>
      <w:bookmarkEnd w:id="17"/>
    </w:p>
    <w:p xmlns:wp14="http://schemas.microsoft.com/office/word/2010/wordml" w:rsidR="00F26727" w:rsidRDefault="00F26727" w14:paraId="211F6B38" wp14:textId="77777777">
      <w:pPr>
        <w:pStyle w:val="Ttulo3"/>
      </w:pPr>
      <w:bookmarkStart w:name="_Toc468086043" w:id="18"/>
      <w:bookmarkStart w:name="_Toc125110044" w:id="19"/>
      <w:r>
        <w:t>Identificação dos Requisitos</w:t>
      </w:r>
      <w:bookmarkEnd w:id="18"/>
      <w:bookmarkEnd w:id="19"/>
      <w:r>
        <w:t xml:space="preserve"> </w:t>
      </w:r>
    </w:p>
    <w:p xmlns:wp14="http://schemas.microsoft.com/office/word/2010/wordml" w:rsidR="00F26727" w:rsidRDefault="005C5014" w14:paraId="5B439508" wp14:textId="77777777">
      <w:pPr>
        <w:pStyle w:val="TextoNormal"/>
      </w:pPr>
      <w:r>
        <w:t xml:space="preserve">RF é utilizado para identificar Requisitos Funcionais e RNF é utilizado para identificar Requisitos Não Funcionais. Ambas siglas vem acompahada de um número que é o identificador único do requisitos. </w:t>
      </w:r>
      <w:r w:rsidR="00F26727">
        <w:t>Por exemplo, o requisito</w:t>
      </w:r>
      <w:r>
        <w:t xml:space="preserve"> [</w:t>
      </w:r>
      <w:r w:rsidR="00F26727">
        <w:t xml:space="preserve">RF016] </w:t>
      </w:r>
      <w:r>
        <w:t>indica um requisito funcional de número 16.</w:t>
      </w:r>
    </w:p>
    <w:p xmlns:wp14="http://schemas.microsoft.com/office/word/2010/wordml" w:rsidR="00F26727" w:rsidRDefault="00F26727" w14:paraId="1C1E1C8E" wp14:textId="77777777">
      <w:pPr>
        <w:pStyle w:val="Ttulo3"/>
      </w:pPr>
      <w:bookmarkStart w:name="_Toc468086044" w:id="20"/>
      <w:bookmarkStart w:name="_Toc125110045" w:id="21"/>
      <w:r>
        <w:t>Prioridades dos Requisitos</w:t>
      </w:r>
      <w:bookmarkEnd w:id="20"/>
      <w:bookmarkEnd w:id="21"/>
    </w:p>
    <w:p xmlns:wp14="http://schemas.microsoft.com/office/word/2010/wordml" w:rsidR="00F26727" w:rsidRDefault="00F26727" w14:paraId="15981FDA" wp14:textId="77777777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xmlns:wp14="http://schemas.microsoft.com/office/word/2010/wordml" w:rsidR="00F26727" w:rsidRDefault="00F26727" w14:paraId="5DCD1B90" wp14:textId="77777777">
      <w:pPr>
        <w:pStyle w:val="Commarcadores"/>
        <w:tabs>
          <w:tab w:val="clear" w:pos="567"/>
          <w:tab w:val="num" w:pos="360"/>
        </w:tabs>
      </w:pPr>
      <w:r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xmlns:wp14="http://schemas.microsoft.com/office/word/2010/wordml" w:rsidR="00F26727" w:rsidRDefault="00F26727" w14:paraId="4E1912E9" wp14:textId="7777777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xmlns:wp14="http://schemas.microsoft.com/office/word/2010/wordml" w:rsidR="00F26727" w:rsidRDefault="00F26727" w14:paraId="36DB5151" wp14:textId="77777777">
      <w:pPr>
        <w:pStyle w:val="Commarcadores"/>
        <w:tabs>
          <w:tab w:val="clear" w:pos="567"/>
          <w:tab w:val="num" w:pos="360"/>
        </w:tabs>
      </w:pPr>
      <w:r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xmlns:wp14="http://schemas.microsoft.com/office/word/2010/wordml" w:rsidR="00F26727" w:rsidP="00C1576A" w:rsidRDefault="00C1576A" w14:paraId="1BBE6C85" wp14:textId="77777777">
      <w:pPr>
        <w:pStyle w:val="Ttulo2"/>
        <w:numPr>
          <w:ilvl w:val="0"/>
          <w:numId w:val="0"/>
        </w:numPr>
      </w:pPr>
      <w:bookmarkStart w:name="_Ref471394537" w:id="22"/>
      <w:bookmarkStart w:name="_Hlt467473290" w:id="23"/>
      <w:bookmarkStart w:name="_Toc467473442" w:id="24"/>
      <w:bookmarkStart w:name="_Toc467473974" w:id="25"/>
      <w:bookmarkStart w:name="_Toc467477713" w:id="26"/>
      <w:bookmarkStart w:name="_Toc467494867" w:id="27"/>
      <w:bookmarkStart w:name="_Toc467495237" w:id="28"/>
      <w:bookmarkStart w:name="_Toc468086045" w:id="29"/>
      <w:bookmarkStart w:name="_Toc125110046" w:id="30"/>
      <w:bookmarkEnd w:id="23"/>
      <w:r>
        <w:t>Formulários coletados</w:t>
      </w:r>
      <w:bookmarkEnd w:id="22"/>
      <w:bookmarkEnd w:id="24"/>
      <w:bookmarkEnd w:id="25"/>
      <w:bookmarkEnd w:id="26"/>
      <w:bookmarkEnd w:id="27"/>
      <w:bookmarkEnd w:id="28"/>
      <w:bookmarkEnd w:id="29"/>
      <w:bookmarkEnd w:id="30"/>
    </w:p>
    <w:p xmlns:wp14="http://schemas.microsoft.com/office/word/2010/wordml" w:rsidR="00F26727" w:rsidRDefault="00C1576A" w14:paraId="6E5BE576" wp14:textId="77777777">
      <w:pPr>
        <w:pStyle w:val="TextoNormal"/>
      </w:pPr>
      <w:r>
        <w:t>Os d</w:t>
      </w:r>
      <w:r w:rsidR="00F26727">
        <w:t xml:space="preserve">ocumentos relacionados </w:t>
      </w:r>
      <w:r>
        <w:t>abaixo estão a disposição no anexo deste documento. Os campos riscados de vemelho não são necessãrios. Os campos escritos a mão com caneta azul são campos que precisam ser acrescentados ao formulãrio. Os demais campos sem qualquer marcação devem fazer parte do sistema.</w:t>
      </w:r>
    </w:p>
    <w:p xmlns:wp14="http://schemas.microsoft.com/office/word/2010/wordml" w:rsidR="00C1576A" w:rsidP="00C1576A" w:rsidRDefault="00C1576A" w14:paraId="2B64A55B" wp14:textId="77777777">
      <w:pPr>
        <w:pStyle w:val="Numerada"/>
        <w:numPr>
          <w:ilvl w:val="0"/>
          <w:numId w:val="26"/>
        </w:numPr>
      </w:pPr>
      <w:r>
        <w:t xml:space="preserve">Cadastro de Cliente: </w:t>
      </w:r>
    </w:p>
    <w:p xmlns:wp14="http://schemas.microsoft.com/office/word/2010/wordml" w:rsidR="00C1576A" w:rsidP="00C1576A" w:rsidRDefault="00C1576A" w14:paraId="1ED27A79" wp14:textId="77777777">
      <w:pPr>
        <w:pStyle w:val="Numerada"/>
        <w:numPr>
          <w:ilvl w:val="0"/>
          <w:numId w:val="26"/>
        </w:numPr>
      </w:pPr>
      <w:r>
        <w:t xml:space="preserve">Cadastro de Produto: </w:t>
      </w:r>
    </w:p>
    <w:p xmlns:wp14="http://schemas.microsoft.com/office/word/2010/wordml" w:rsidRPr="00C1576A" w:rsidR="00C1576A" w:rsidP="00C1576A" w:rsidRDefault="00C1576A" w14:paraId="1ACEF21B" wp14:textId="77777777">
      <w:pPr>
        <w:pStyle w:val="Numerada"/>
        <w:numPr>
          <w:ilvl w:val="0"/>
          <w:numId w:val="26"/>
        </w:numPr>
      </w:pPr>
      <w:r>
        <w:t>Nota Fiscal</w:t>
      </w:r>
    </w:p>
    <w:p xmlns:wp14="http://schemas.microsoft.com/office/word/2010/wordml" w:rsidRPr="00C1576A" w:rsidR="00C1576A" w:rsidP="00C1576A" w:rsidRDefault="00C1576A" w14:paraId="5A39BBE3" wp14:textId="77777777">
      <w:pPr>
        <w:pStyle w:val="TextoNormal"/>
      </w:pPr>
    </w:p>
    <w:p xmlns:wp14="http://schemas.microsoft.com/office/word/2010/wordml" w:rsidR="00F26727" w:rsidP="00C1576A" w:rsidRDefault="00F26727" w14:paraId="41C8F396" wp14:textId="77777777">
      <w:pPr>
        <w:pStyle w:val="Numerada"/>
        <w:sectPr w:rsidR="00F26727">
          <w:headerReference w:type="even" r:id="rId11"/>
          <w:headerReference w:type="default" r:id="rId12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</w:p>
    <w:bookmarkStart w:name="_Toc467473443" w:id="31"/>
    <w:bookmarkStart w:name="_Toc467473975" w:id="32"/>
    <w:bookmarkStart w:name="_Toc467477714" w:id="33"/>
    <w:bookmarkStart w:name="_Toc467494868" w:id="34"/>
    <w:bookmarkStart w:name="_Toc467495238" w:id="35"/>
    <w:bookmarkStart w:name="_Toc468086046" w:id="36"/>
    <w:p xmlns:wp14="http://schemas.microsoft.com/office/word/2010/wordml" w:rsidR="00F26727" w:rsidRDefault="00F26727" w14:paraId="72A3D3EC" wp14:textId="77777777">
      <w:pPr>
        <w:pStyle w:val="Captulo"/>
        <w:framePr w:hSpace="180" w:wrap="around" w:hAnchor="page" w:vAnchor="text" w:x="9937" w:y="1"/>
        <w:rPr>
          <w:sz w:val="24"/>
        </w:rPr>
      </w:pPr>
      <w:r>
        <w:rPr>
          <w:sz w:val="24"/>
        </w:rPr>
        <w:object w:dxaOrig="581" w:dyaOrig="725" w14:anchorId="5C63D8AB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29.25pt;height:36.75pt" o:ole="" type="#_x0000_t75">
            <v:imagedata o:title="" r:id="rId13"/>
          </v:shape>
          <o:OLEObject Type="Embed" ProgID="Word.Picture.6" ShapeID="_x0000_i1025" DrawAspect="Content" ObjectID="_1759052311" r:id="rId14"/>
        </w:object>
      </w:r>
    </w:p>
    <w:p xmlns:wp14="http://schemas.microsoft.com/office/word/2010/wordml" w:rsidR="00F26727" w:rsidRDefault="00F26727" w14:paraId="049E919A" wp14:textId="7777777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xmlns:wp14="http://schemas.microsoft.com/office/word/2010/wordml" w:rsidR="00F26727" w:rsidRDefault="00F26727" w14:paraId="0686B535" wp14:textId="77777777">
      <w:pPr>
        <w:pStyle w:val="Ttulo1"/>
        <w:rPr/>
      </w:pPr>
      <w:r w:rsidR="229675FF">
        <w:rPr/>
        <w:t>Descrição geral do sistema</w:t>
      </w:r>
      <w:bookmarkEnd w:id="31"/>
      <w:bookmarkEnd w:id="32"/>
      <w:bookmarkEnd w:id="33"/>
      <w:bookmarkEnd w:id="34"/>
      <w:bookmarkEnd w:id="35"/>
      <w:bookmarkEnd w:id="36"/>
    </w:p>
    <w:p w:rsidR="229675FF" w:rsidP="229675FF" w:rsidRDefault="229675FF" w14:paraId="1F4F79D5" w14:textId="41CD04A3">
      <w:pPr>
        <w:pStyle w:val="TextoNormal"/>
        <w:rPr>
          <w:rFonts w:ascii="Times New Roman" w:hAnsi="Times New Roman" w:eastAsia="Times New Roman" w:cs="Times New Roman"/>
          <w:noProof/>
          <w:color w:val="auto"/>
          <w:sz w:val="22"/>
          <w:szCs w:val="22"/>
          <w:lang w:val="pt-BR"/>
        </w:rPr>
      </w:pPr>
      <w:r w:rsidRPr="229675FF" w:rsidR="22967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O Sistema de Gerenciamento de Tarefas é uma aplicação web simples e intuitiva que permite aos usuários gerenciar suas tarefas diárias de maneira eficiente. O objetivo principal do sistema é fornecer uma solução flexível para a criação, atribuição, acompanhamento e conclusão de tarefas em um ambiente organizacional.</w:t>
      </w:r>
    </w:p>
    <w:p xmlns:wp14="http://schemas.microsoft.com/office/word/2010/wordml" w:rsidR="00631CAB" w:rsidRDefault="00631CAB" w14:paraId="0D0B940D" wp14:textId="77777777">
      <w:pPr>
        <w:pStyle w:val="TextoNormal"/>
      </w:pPr>
    </w:p>
    <w:p xmlns:wp14="http://schemas.microsoft.com/office/word/2010/wordml" w:rsidR="00F26727" w:rsidRDefault="00F26727" w14:paraId="613A33E3" wp14:textId="77777777">
      <w:pPr>
        <w:pStyle w:val="Ttulo2"/>
      </w:pPr>
      <w:bookmarkStart w:name="_Toc467473444" w:id="37"/>
      <w:bookmarkStart w:name="_Toc467473976" w:id="38"/>
      <w:bookmarkStart w:name="_Toc467477715" w:id="39"/>
      <w:bookmarkStart w:name="_Toc467494869" w:id="40"/>
      <w:bookmarkStart w:name="_Toc467495239" w:id="41"/>
      <w:bookmarkStart w:name="_Toc468086047" w:id="42"/>
      <w:bookmarkStart w:name="_Toc125110047" w:id="43"/>
      <w:r>
        <w:t>Abrangência e sistemas relacionados</w:t>
      </w:r>
      <w:bookmarkEnd w:id="37"/>
      <w:bookmarkEnd w:id="38"/>
      <w:bookmarkEnd w:id="39"/>
      <w:bookmarkEnd w:id="40"/>
      <w:bookmarkEnd w:id="41"/>
      <w:bookmarkEnd w:id="42"/>
      <w:bookmarkEnd w:id="43"/>
    </w:p>
    <w:p xmlns:wp14="http://schemas.microsoft.com/office/word/2010/wordml" w:rsidRPr="00506043" w:rsidR="00F26727" w:rsidRDefault="00F26727" w14:paraId="31302DA3" wp14:textId="7777777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&lt;Nesta seção, descreva em linhas gerais o que o sistema irá fazer (suas principais funcionalidades) e o que ele </w:t>
      </w:r>
      <w:r w:rsidRPr="00506043">
        <w:rPr>
          <w:b/>
          <w:color w:val="5B9BD5"/>
        </w:rPr>
        <w:t>não</w:t>
      </w:r>
      <w:r w:rsidRPr="00506043">
        <w:rPr>
          <w:color w:val="5B9BD5"/>
        </w:rPr>
        <w:t xml:space="preserve"> irá fazer (escopo negativo), deixando claro se o sistema irá interagir com outros sistemas relacionados ou se ele é independente e totalmente auto-contido.</w:t>
      </w:r>
    </w:p>
    <w:p xmlns:wp14="http://schemas.microsoft.com/office/word/2010/wordml" w:rsidRPr="00506043" w:rsidR="00F26727" w:rsidRDefault="00F26727" w14:paraId="36190F4B" wp14:textId="77777777">
      <w:pPr>
        <w:pStyle w:val="TextoNormal"/>
        <w:rPr>
          <w:color w:val="5B9BD5"/>
        </w:rPr>
      </w:pPr>
      <w:r w:rsidRPr="00506043">
        <w:rPr>
          <w:color w:val="5B9BD5"/>
        </w:rPr>
        <w:t>As funcionalidades principais do sistema devem ser apenas citadas, para dar uma idéia geral ao leitor dos serviços que serão fornecidos pelo sistema.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xmlns:wp14="http://schemas.microsoft.com/office/word/2010/wordml" w:rsidR="00F26727" w:rsidRDefault="00F26727" w14:paraId="39B7C2BD" wp14:textId="77777777">
      <w:pPr>
        <w:pStyle w:val="TextoNormal"/>
      </w:pPr>
      <w:r w:rsidRPr="229675FF" w:rsidR="229675FF">
        <w:rPr>
          <w:color w:val="5B9BD5" w:themeColor="accent5" w:themeTint="FF" w:themeShade="FF"/>
        </w:rPr>
        <w:t>Se o sistema for independente e totalmente auto-contido diga isso explicitamente, caso contrário, liste e descreva brevemente os outros sistemas com os quais este sistema deve interagir, explicando, de maneira geral, quais os papéis de cada um e o meio de comunicação entre eles.&gt;</w:t>
      </w:r>
    </w:p>
    <w:p w:rsidR="229675FF" w:rsidP="229675FF" w:rsidRDefault="229675FF" w14:paraId="15AB9D58" w14:textId="12359D4F">
      <w:pPr>
        <w:pStyle w:val="Texto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229675FF" w:rsidR="22967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O sistema é independente e oferece os seguintes recursos principais:</w:t>
      </w:r>
    </w:p>
    <w:p w:rsidR="229675FF" w:rsidP="229675FF" w:rsidRDefault="229675FF" w14:paraId="300B0CB3" w14:textId="46E7BA72">
      <w:pPr>
        <w:pStyle w:val="TextoNormal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229675FF" w:rsidR="22967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Cadastro de Tarefas: Os usuários podem adicionar tarefas especificando detalhes como título, descrição, data de vencimento e prioridade.</w:t>
      </w:r>
    </w:p>
    <w:p w:rsidR="229675FF" w:rsidP="229675FF" w:rsidRDefault="229675FF" w14:paraId="000C3045" w14:textId="76671A3F">
      <w:pPr>
        <w:pStyle w:val="TextoNormal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229675FF" w:rsidR="22967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Atribuição de Tarefas a Usuários: Os usuários podem atribuir tarefas a membros da equipe, facilitando a colaboração e o acompanhamento.</w:t>
      </w:r>
    </w:p>
    <w:p w:rsidR="229675FF" w:rsidP="229675FF" w:rsidRDefault="229675FF" w14:paraId="68C059E1" w14:textId="79156108">
      <w:pPr>
        <w:pStyle w:val="TextoNormal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229675FF" w:rsidR="22967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Associação de Tarefas a Projetos: As tarefas podem ser associadas a projetos específicos, permitindo a organização de tarefas por contexto.</w:t>
      </w:r>
    </w:p>
    <w:p w:rsidR="229675FF" w:rsidP="229675FF" w:rsidRDefault="229675FF" w14:paraId="70BF210A" w14:textId="07C25DFB">
      <w:pPr>
        <w:pStyle w:val="TextoNormal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229675FF" w:rsidR="22967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Filtragem e Classificação: Os usuários podem filtrar e classificar tarefas com base em critérios como usuário atribuído, projeto e prioridade.</w:t>
      </w:r>
    </w:p>
    <w:p w:rsidR="229675FF" w:rsidP="229675FF" w:rsidRDefault="229675FF" w14:paraId="69DB321B" w14:textId="3225DA08">
      <w:pPr>
        <w:pStyle w:val="TextoNormal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229675FF" w:rsidR="22967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Notificações por E-mail: O sistema envia notificações por e-mail quando tarefas são atribuídas, e quando as datas de vencimento se aproximam.</w:t>
      </w:r>
    </w:p>
    <w:p w:rsidR="229675FF" w:rsidP="229675FF" w:rsidRDefault="229675FF" w14:paraId="5D06F118" w14:textId="5520449B">
      <w:pPr>
        <w:pStyle w:val="TextoNormal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229675FF" w:rsidR="22967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Comentários em Tarefas: Os usuários podem adicionar comentários para discussões relacionadas a tarefas, promovendo a comunicação eficaz.</w:t>
      </w:r>
    </w:p>
    <w:p w:rsidR="229675FF" w:rsidP="229675FF" w:rsidRDefault="229675FF" w14:paraId="6969AB8E" w14:textId="5C6D08FB">
      <w:pPr>
        <w:pStyle w:val="TextoNormal"/>
        <w:numPr>
          <w:ilvl w:val="0"/>
          <w:numId w:val="37"/>
        </w:numPr>
        <w:rPr>
          <w:rFonts w:ascii="Times New Roman" w:hAnsi="Times New Roman" w:eastAsia="Times New Roman" w:cs="Times New Roman"/>
          <w:noProof/>
          <w:color w:val="auto"/>
          <w:sz w:val="22"/>
          <w:szCs w:val="22"/>
          <w:lang w:val="pt-BR"/>
        </w:rPr>
      </w:pPr>
      <w:r w:rsidRPr="229675FF" w:rsidR="22967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Histórico de Atividades: O sistema mantém um registro de todas as atividades relacionadas a tarefas, permitindo a rastreabilidade e auditoria.</w:t>
      </w:r>
    </w:p>
    <w:p w:rsidR="229675FF" w:rsidP="229675FF" w:rsidRDefault="229675FF" w14:paraId="05673A3F" w14:textId="7C09D4AD">
      <w:pPr>
        <w:pStyle w:val="TextoNormal"/>
        <w:ind w:left="218"/>
        <w:rPr>
          <w:rFonts w:ascii="Times New Roman" w:hAnsi="Times New Roman" w:eastAsia="Times New Roman" w:cs="Times New Roman"/>
          <w:noProof/>
          <w:color w:val="auto"/>
          <w:sz w:val="22"/>
          <w:szCs w:val="22"/>
          <w:lang w:val="pt-BR"/>
        </w:rPr>
      </w:pPr>
      <w:r w:rsidRPr="229675FF" w:rsidR="22967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O sistema não oference as seguintes funcionalidades:</w:t>
      </w:r>
    </w:p>
    <w:p w:rsidR="229675FF" w:rsidP="229675FF" w:rsidRDefault="229675FF" w14:paraId="506BACB6" w14:textId="3EC2C5BC">
      <w:pPr>
        <w:pStyle w:val="TextoNormal"/>
        <w:numPr>
          <w:ilvl w:val="0"/>
          <w:numId w:val="3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229675FF" w:rsidR="22967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Integração de Calendário:</w:t>
      </w:r>
      <w:r w:rsidRPr="229675FF" w:rsidR="22967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 xml:space="preserve"> A capacidade de visualizar as tarefas em um calendário e sincronizá-las com aplicativos de calendário, como o Google Calendar, para um melhor planejamento e acompanhamento.</w:t>
      </w:r>
    </w:p>
    <w:p w:rsidR="229675FF" w:rsidP="229675FF" w:rsidRDefault="229675FF" w14:paraId="4830745F" w14:textId="76E66BCA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229675FF" w:rsidR="22967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Gestão de Recursos:</w:t>
      </w:r>
      <w:r w:rsidRPr="229675FF" w:rsidR="22967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 xml:space="preserve"> A atribuição de recursos específicos (como equipamentos, salas de reuniões ou veículos) às tarefas para evitar conflitos de disponibilidade.</w:t>
      </w:r>
    </w:p>
    <w:p w:rsidR="229675FF" w:rsidP="229675FF" w:rsidRDefault="229675FF" w14:paraId="56F94B60" w14:textId="561D33DC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229675FF" w:rsidR="22967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Relatórios Personalizados:</w:t>
      </w:r>
      <w:r w:rsidRPr="229675FF" w:rsidR="22967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 xml:space="preserve"> A criação de relatórios personalizados para analisar o desempenho da equipe, o progresso do projeto e a carga de trabalho de cada membro.</w:t>
      </w:r>
    </w:p>
    <w:p w:rsidR="229675FF" w:rsidP="229675FF" w:rsidRDefault="229675FF" w14:paraId="0A5AB8B1" w14:textId="599A303B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229675FF" w:rsidR="22967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Alertas e Lembretes Personalizados:</w:t>
      </w:r>
      <w:r w:rsidRPr="229675FF" w:rsidR="22967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 xml:space="preserve"> A possibilidade de configurar alertas personalizados para tarefas específicas, além das notificações de datas de vencimento.</w:t>
      </w:r>
    </w:p>
    <w:p w:rsidR="229675FF" w:rsidP="229675FF" w:rsidRDefault="229675FF" w14:paraId="2BF3F137" w14:textId="68FBF6EB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229675FF" w:rsidR="22967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Integração de Mensagens Instantâneas:</w:t>
      </w:r>
      <w:r w:rsidRPr="229675FF" w:rsidR="22967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 xml:space="preserve"> A integração com ferramentas de mensagens instantâneas para permitir discussões em tempo real sobre tarefas, além de comentários tradicionais.</w:t>
      </w:r>
    </w:p>
    <w:p w:rsidR="229675FF" w:rsidP="229675FF" w:rsidRDefault="229675FF" w14:paraId="1755CF00" w14:textId="13B05A39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229675FF" w:rsidR="22967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Modelos de Tarefas/Projetos:</w:t>
      </w:r>
      <w:r w:rsidRPr="229675FF" w:rsidR="22967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 xml:space="preserve"> </w:t>
      </w:r>
      <w:r w:rsidRPr="229675FF" w:rsidR="22967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A criação e uso de modelos pré-definidos para tarefas ou projetos recorrentes, economizando tempo na configuração.</w:t>
      </w:r>
    </w:p>
    <w:p w:rsidR="229675FF" w:rsidP="229675FF" w:rsidRDefault="229675FF" w14:paraId="5448E556" w14:textId="36E816A0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229675FF" w:rsidR="22967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Autenticação de Dois Fatores (2FA):</w:t>
      </w:r>
      <w:r w:rsidRPr="229675FF" w:rsidR="22967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 xml:space="preserve"> Uma camada adicional de segurança para proteger as contas de usuário no sistema.</w:t>
      </w:r>
    </w:p>
    <w:p w:rsidR="229675FF" w:rsidP="229675FF" w:rsidRDefault="229675FF" w14:paraId="3EAAA094" w14:textId="3216BD5D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  <w:r w:rsidRPr="229675FF" w:rsidR="22967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Gestão de Orçamento:</w:t>
      </w:r>
      <w:r w:rsidRPr="229675FF" w:rsidR="22967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 xml:space="preserve"> </w:t>
      </w:r>
      <w:r w:rsidRPr="229675FF" w:rsidR="22967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  <w:t>A integração de um sistema de controle de orçamento que permite rastrear os custos associados às tarefas e projetos.</w:t>
      </w:r>
    </w:p>
    <w:p w:rsidR="229675FF" w:rsidP="229675FF" w:rsidRDefault="229675FF" w14:paraId="7E941641" w14:textId="79124802">
      <w:pPr>
        <w:pStyle w:val="TextoNormal"/>
        <w:ind w:left="21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auto"/>
          <w:sz w:val="22"/>
          <w:szCs w:val="22"/>
          <w:lang w:val="pt-BR"/>
        </w:rPr>
      </w:pPr>
    </w:p>
    <w:p xmlns:wp14="http://schemas.microsoft.com/office/word/2010/wordml" w:rsidR="00F26727" w:rsidRDefault="00C1576A" w14:paraId="0327D042" wp14:textId="77777777">
      <w:pPr>
        <w:pStyle w:val="Ttulo2"/>
      </w:pPr>
      <w:bookmarkStart w:name="_Toc467473445" w:id="44"/>
      <w:bookmarkStart w:name="_Toc467473977" w:id="45"/>
      <w:bookmarkStart w:name="_Toc467477716" w:id="46"/>
      <w:bookmarkStart w:name="_Toc467494870" w:id="47"/>
      <w:bookmarkStart w:name="_Toc467495240" w:id="48"/>
      <w:bookmarkStart w:name="_Toc468086048" w:id="49"/>
      <w:bookmarkStart w:name="_Toc125110048" w:id="50"/>
      <w:r>
        <w:t>Relação de usuários do sistema</w:t>
      </w:r>
      <w:bookmarkEnd w:id="44"/>
      <w:bookmarkEnd w:id="45"/>
      <w:bookmarkEnd w:id="46"/>
      <w:bookmarkEnd w:id="47"/>
      <w:bookmarkEnd w:id="48"/>
      <w:bookmarkEnd w:id="49"/>
      <w:bookmarkEnd w:id="50"/>
    </w:p>
    <w:p xmlns:wp14="http://schemas.microsoft.com/office/word/2010/wordml" w:rsidRPr="00D92DB6" w:rsidR="00631CAB" w:rsidP="00D92DB6" w:rsidRDefault="00631CAB" w14:paraId="1648C348" wp14:textId="77777777">
      <w:pPr>
        <w:rPr>
          <w:sz w:val="24"/>
          <w:szCs w:val="24"/>
        </w:rPr>
      </w:pPr>
      <w:r w:rsidRPr="00D92DB6">
        <w:rPr>
          <w:sz w:val="24"/>
          <w:szCs w:val="24"/>
        </w:rPr>
        <w:t xml:space="preserve">Foram identificados cinco usuários do sistema XXX denominados de </w:t>
      </w:r>
      <w:proofErr w:type="spellStart"/>
      <w:r w:rsidRPr="00D92DB6">
        <w:rPr>
          <w:sz w:val="24"/>
          <w:szCs w:val="24"/>
        </w:rPr>
        <w:t>GardenAdmin</w:t>
      </w:r>
      <w:proofErr w:type="spellEnd"/>
      <w:r w:rsidRPr="00D92DB6">
        <w:rPr>
          <w:sz w:val="24"/>
          <w:szCs w:val="24"/>
        </w:rPr>
        <w:t>, Caixa, Investidor, Cliente Pessoa Física e Cliente Pessoa Jurídica, abaixo detalhados.</w:t>
      </w:r>
    </w:p>
    <w:p xmlns:wp14="http://schemas.microsoft.com/office/word/2010/wordml" w:rsidRPr="00B66A90" w:rsidR="00C1576A" w:rsidP="00B66A90" w:rsidRDefault="00631CAB" w14:paraId="3C8D21E2" wp14:textId="77777777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proofErr w:type="spellStart"/>
      <w:r w:rsidRPr="00B66A90">
        <w:rPr>
          <w:b/>
          <w:sz w:val="24"/>
          <w:szCs w:val="24"/>
        </w:rPr>
        <w:t>GardenAdmin</w:t>
      </w:r>
      <w:proofErr w:type="spellEnd"/>
      <w:r w:rsidRPr="00B66A90" w:rsidR="00C1576A">
        <w:rPr>
          <w:b/>
          <w:sz w:val="24"/>
          <w:szCs w:val="24"/>
        </w:rPr>
        <w:t xml:space="preserve"> </w:t>
      </w:r>
    </w:p>
    <w:p xmlns:wp14="http://schemas.microsoft.com/office/word/2010/wordml" w:rsidRPr="00D92DB6" w:rsidR="00C1576A" w:rsidP="00D92DB6" w:rsidRDefault="00C1576A" w14:paraId="08FA5499" wp14:textId="77777777">
      <w:pPr>
        <w:ind w:left="284"/>
        <w:rPr>
          <w:sz w:val="24"/>
          <w:szCs w:val="24"/>
        </w:rPr>
      </w:pPr>
      <w:r w:rsidRPr="00D92DB6">
        <w:rPr>
          <w:sz w:val="24"/>
          <w:szCs w:val="24"/>
        </w:rPr>
        <w:t xml:space="preserve">O </w:t>
      </w:r>
      <w:r w:rsidRPr="00D92DB6" w:rsidR="00631CAB">
        <w:rPr>
          <w:sz w:val="24"/>
          <w:szCs w:val="24"/>
        </w:rPr>
        <w:t xml:space="preserve">GardeAdmin </w:t>
      </w:r>
      <w:r w:rsidRPr="00D92DB6">
        <w:rPr>
          <w:sz w:val="24"/>
          <w:szCs w:val="24"/>
        </w:rPr>
        <w:t xml:space="preserve">é o funcionário responsável </w:t>
      </w:r>
      <w:r w:rsidRPr="00D92DB6" w:rsidR="00631CAB">
        <w:rPr>
          <w:sz w:val="24"/>
          <w:szCs w:val="24"/>
        </w:rPr>
        <w:t>pela administração do sistema e possui a responsabilidade de executar as tarefas de</w:t>
      </w:r>
      <w:r w:rsidRPr="00D92DB6">
        <w:rPr>
          <w:sz w:val="24"/>
          <w:szCs w:val="24"/>
        </w:rPr>
        <w:t>.........</w:t>
      </w:r>
    </w:p>
    <w:p xmlns:wp14="http://schemas.microsoft.com/office/word/2010/wordml" w:rsidRPr="00B66A90" w:rsidR="00C1576A" w:rsidP="00B66A90" w:rsidRDefault="00C1576A" w14:paraId="6D1F8307" wp14:textId="77777777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Caixa</w:t>
      </w:r>
    </w:p>
    <w:p xmlns:wp14="http://schemas.microsoft.com/office/word/2010/wordml" w:rsidRPr="00B66A90" w:rsidR="00C1576A" w:rsidP="00B66A90" w:rsidRDefault="00C1576A" w14:paraId="42C682C0" wp14:textId="77777777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 xml:space="preserve">O caixa é o funcionário responsável por </w:t>
      </w:r>
    </w:p>
    <w:p xmlns:wp14="http://schemas.microsoft.com/office/word/2010/wordml" w:rsidR="00B66A90" w:rsidP="00B66A90" w:rsidRDefault="00C1576A" w14:paraId="69D34349" wp14:textId="77777777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Investidor</w:t>
      </w:r>
    </w:p>
    <w:p xmlns:wp14="http://schemas.microsoft.com/office/word/2010/wordml" w:rsidRPr="00B66A90" w:rsidR="00C1576A" w:rsidP="00B66A90" w:rsidRDefault="00C1576A" w14:paraId="1F74A58B" wp14:textId="77777777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 xml:space="preserve"> </w:t>
      </w:r>
      <w:proofErr w:type="spellStart"/>
      <w:r w:rsidRPr="00B66A90" w:rsidR="00B66A90">
        <w:rPr>
          <w:sz w:val="24"/>
          <w:szCs w:val="24"/>
        </w:rPr>
        <w:t>adfas</w:t>
      </w:r>
      <w:proofErr w:type="spellEnd"/>
    </w:p>
    <w:p xmlns:wp14="http://schemas.microsoft.com/office/word/2010/wordml" w:rsidR="00C1576A" w:rsidP="00B66A90" w:rsidRDefault="00C1576A" w14:paraId="322EBCC7" wp14:textId="77777777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 xml:space="preserve">Cliente Pessoa Física </w:t>
      </w:r>
    </w:p>
    <w:p xmlns:wp14="http://schemas.microsoft.com/office/word/2010/wordml" w:rsidRPr="00B66A90" w:rsidR="00B66A90" w:rsidP="00B66A90" w:rsidRDefault="00B66A90" w14:paraId="11DE8D8C" wp14:textId="77777777">
      <w:pPr>
        <w:ind w:left="284"/>
        <w:rPr>
          <w:sz w:val="24"/>
          <w:szCs w:val="24"/>
        </w:rPr>
      </w:pPr>
      <w:proofErr w:type="spellStart"/>
      <w:r w:rsidRPr="00B66A90">
        <w:rPr>
          <w:sz w:val="24"/>
          <w:szCs w:val="24"/>
        </w:rPr>
        <w:t>adfas</w:t>
      </w:r>
      <w:proofErr w:type="spellEnd"/>
    </w:p>
    <w:p xmlns:wp14="http://schemas.microsoft.com/office/word/2010/wordml" w:rsidR="00C1576A" w:rsidP="00B66A90" w:rsidRDefault="00C1576A" w14:paraId="1A7E0434" wp14:textId="77777777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Cliente Pessoa Jurídica</w:t>
      </w:r>
    </w:p>
    <w:p xmlns:wp14="http://schemas.microsoft.com/office/word/2010/wordml" w:rsidRPr="00B66A90" w:rsidR="00B66A90" w:rsidP="00B66A90" w:rsidRDefault="00B66A90" w14:paraId="1FEC7BE8" wp14:textId="77777777">
      <w:pPr>
        <w:ind w:left="284"/>
        <w:rPr>
          <w:sz w:val="24"/>
          <w:szCs w:val="24"/>
        </w:rPr>
      </w:pPr>
      <w:proofErr w:type="spellStart"/>
      <w:r w:rsidRPr="00B66A90">
        <w:rPr>
          <w:sz w:val="24"/>
          <w:szCs w:val="24"/>
        </w:rPr>
        <w:t>adfas</w:t>
      </w:r>
      <w:proofErr w:type="spellEnd"/>
    </w:p>
    <w:p xmlns:wp14="http://schemas.microsoft.com/office/word/2010/wordml" w:rsidRPr="00B66A90" w:rsidR="00B66A90" w:rsidP="00B66A90" w:rsidRDefault="00B66A90" w14:paraId="0E27B00A" wp14:textId="77777777">
      <w:pPr>
        <w:ind w:left="284"/>
        <w:rPr>
          <w:sz w:val="24"/>
          <w:szCs w:val="24"/>
        </w:rPr>
      </w:pPr>
    </w:p>
    <w:p xmlns:wp14="http://schemas.microsoft.com/office/word/2010/wordml" w:rsidR="00C1576A" w:rsidRDefault="00C1576A" w14:paraId="60061E4C" wp14:textId="77777777">
      <w:pPr>
        <w:pStyle w:val="TextoNormal"/>
      </w:pPr>
      <w:bookmarkStart w:name="_Ref471361536" w:id="51"/>
    </w:p>
    <w:p xmlns:wp14="http://schemas.microsoft.com/office/word/2010/wordml" w:rsidR="00C1576A" w:rsidRDefault="00C1576A" w14:paraId="44EAFD9C" wp14:textId="77777777">
      <w:pPr>
        <w:pStyle w:val="TextoNormal"/>
      </w:pPr>
    </w:p>
    <w:p xmlns:wp14="http://schemas.microsoft.com/office/word/2010/wordml" w:rsidR="00C1576A" w:rsidP="00C1576A" w:rsidRDefault="00C1576A" w14:paraId="7DB14E16" wp14:textId="77777777">
      <w:pPr>
        <w:pStyle w:val="Ttulo2"/>
      </w:pPr>
      <w:bookmarkStart w:name="_Toc125110049" w:id="52"/>
      <w:r>
        <w:t xml:space="preserve">Diagrama de Caso de Uso </w:t>
      </w:r>
      <w:r w:rsidR="008E3941">
        <w:t>– Visáo do Usuário</w:t>
      </w:r>
      <w:bookmarkEnd w:id="52"/>
    </w:p>
    <w:p xmlns:wp14="http://schemas.microsoft.com/office/word/2010/wordml" w:rsidR="008E3941" w:rsidP="008E3941" w:rsidRDefault="008E3941" w14:paraId="1575EE98" wp14:textId="77777777">
      <w:pPr>
        <w:pStyle w:val="Ttulo3"/>
      </w:pPr>
      <w:bookmarkStart w:name="_Toc125110050" w:id="53"/>
      <w:r>
        <w:t>Visão do GardenAdmin</w:t>
      </w:r>
      <w:bookmarkEnd w:id="53"/>
      <w:r>
        <w:t xml:space="preserve"> </w:t>
      </w:r>
    </w:p>
    <w:p xmlns:wp14="http://schemas.microsoft.com/office/word/2010/wordml" w:rsidR="00C1576A" w:rsidP="00C1576A" w:rsidRDefault="00C1576A" w14:paraId="4B94D5A5" wp14:textId="77777777">
      <w:pPr>
        <w:pStyle w:val="TextoNormal"/>
      </w:pPr>
    </w:p>
    <w:p xmlns:wp14="http://schemas.microsoft.com/office/word/2010/wordml" w:rsidR="00C1576A" w:rsidP="008E3941" w:rsidRDefault="00CD10EA" w14:paraId="3DEEC669" wp14:textId="77777777">
      <w:pPr>
        <w:pStyle w:val="TextoNormal"/>
        <w:ind w:left="0"/>
      </w:pPr>
      <w:r>
        <w:drawing>
          <wp:inline xmlns:wp14="http://schemas.microsoft.com/office/word/2010/wordprocessingDrawing" distT="0" distB="0" distL="0" distR="0" wp14:anchorId="284EA6EE" wp14:editId="7777777">
            <wp:extent cx="3409950" cy="3829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E3941" w:rsidP="008E3941" w:rsidRDefault="008E3941" w14:paraId="2FD7BE75" wp14:textId="77777777">
      <w:pPr>
        <w:pStyle w:val="Ttulo3"/>
      </w:pPr>
      <w:bookmarkStart w:name="_Toc125110051" w:id="54"/>
      <w:r>
        <w:t xml:space="preserve">Visão do </w:t>
      </w:r>
      <w:r w:rsidR="00631CAB">
        <w:t>Vendedor</w:t>
      </w:r>
      <w:bookmarkEnd w:id="54"/>
      <w:r>
        <w:t xml:space="preserve"> </w:t>
      </w:r>
    </w:p>
    <w:p xmlns:wp14="http://schemas.microsoft.com/office/word/2010/wordml" w:rsidR="00C1576A" w:rsidRDefault="00C1576A" w14:paraId="3656B9AB" wp14:textId="77777777">
      <w:pPr>
        <w:pStyle w:val="TextoNormal"/>
      </w:pPr>
    </w:p>
    <w:p xmlns:wp14="http://schemas.microsoft.com/office/word/2010/wordml" w:rsidR="008E3941" w:rsidP="008E3941" w:rsidRDefault="00CD10EA" w14:paraId="45FB0818" wp14:textId="77777777">
      <w:pPr>
        <w:pStyle w:val="TextoNormal"/>
        <w:ind w:left="0"/>
        <w:sectPr w:rsidR="008E3941">
          <w:headerReference w:type="default" r:id="rId16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  <w:r>
        <w:drawing>
          <wp:inline xmlns:wp14="http://schemas.microsoft.com/office/word/2010/wordprocessingDrawing" distT="0" distB="0" distL="0" distR="0" wp14:anchorId="521DCB15" wp14:editId="7777777">
            <wp:extent cx="3952875" cy="26193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26727" w:rsidRDefault="00F26727" w14:paraId="049F31CB" wp14:textId="77777777">
      <w:pPr>
        <w:pStyle w:val="Captulo"/>
        <w:framePr w:hSpace="180" w:wrap="around" w:hAnchor="page" w:vAnchor="text" w:x="9937" w:y="1"/>
        <w:rPr>
          <w:sz w:val="24"/>
        </w:rPr>
      </w:pPr>
      <w:r>
        <w:rPr>
          <w:sz w:val="24"/>
        </w:rPr>
        <w:object w:dxaOrig="581" w:dyaOrig="725" w14:anchorId="585BF639">
          <v:shape id="_x0000_i1028" style="width:29.25pt;height:36.75pt" o:ole="" type="#_x0000_t75">
            <v:imagedata o:title="" r:id="rId18"/>
          </v:shape>
          <o:OLEObject Type="Embed" ProgID="Word.Picture.6" ShapeID="_x0000_i1028" DrawAspect="Content" ObjectID="_1759052312" r:id="rId19"/>
        </w:object>
      </w:r>
    </w:p>
    <w:p xmlns:wp14="http://schemas.microsoft.com/office/word/2010/wordml" w:rsidR="00F26727" w:rsidRDefault="00F26727" w14:paraId="0BED4604" wp14:textId="77777777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xmlns:wp14="http://schemas.microsoft.com/office/word/2010/wordml" w:rsidR="00F26727" w:rsidRDefault="00F26727" w14:paraId="67C54A63" wp14:textId="77777777">
      <w:pPr>
        <w:pStyle w:val="Ttulo1"/>
      </w:pPr>
      <w:bookmarkStart w:name="_Toc467473449" w:id="55"/>
      <w:bookmarkStart w:name="_Toc467473981" w:id="56"/>
      <w:bookmarkStart w:name="_Toc467477720" w:id="57"/>
      <w:bookmarkStart w:name="_Toc467494874" w:id="58"/>
      <w:bookmarkStart w:name="_Toc467495244" w:id="59"/>
      <w:bookmarkStart w:name="_Toc468086052" w:id="60"/>
      <w:r>
        <w:t xml:space="preserve">Requisitos funcionais </w:t>
      </w:r>
      <w:bookmarkEnd w:id="51"/>
      <w:r>
        <w:t>(casos de uso)</w:t>
      </w:r>
      <w:bookmarkEnd w:id="55"/>
      <w:bookmarkEnd w:id="56"/>
      <w:bookmarkEnd w:id="57"/>
      <w:bookmarkEnd w:id="58"/>
      <w:bookmarkEnd w:id="59"/>
      <w:bookmarkEnd w:id="60"/>
    </w:p>
    <w:p xmlns:wp14="http://schemas.microsoft.com/office/word/2010/wordml" w:rsidRPr="00506043" w:rsidR="00F26727" w:rsidRDefault="00F26727" w14:paraId="3714CAC4" wp14:textId="7777777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&lt;Nesta seção, apresente todos os requisitos funcionais, ou casos de uso, do sistema. Em sistemas grandes é comum haver muitos casos de uso e, para facilitar a visualização deste documento, você pode agrupá-los em subseções de casos de uso correlacionados. Os nomes das subseções devem ser únicos e pequenos (3 palavras no máximo) e podem ser formados por palavras, números e/ou abreviações. </w:t>
      </w:r>
    </w:p>
    <w:p xmlns:wp14="http://schemas.microsoft.com/office/word/2010/wordml" w:rsidRPr="00506043" w:rsidR="00F26727" w:rsidRDefault="00F26727" w14:paraId="7AD25401" wp14:textId="77777777">
      <w:pPr>
        <w:pStyle w:val="TextoNormal"/>
        <w:rPr>
          <w:color w:val="5B9BD5"/>
        </w:rPr>
      </w:pPr>
      <w:r w:rsidRPr="00506043">
        <w:rPr>
          <w:color w:val="5B9BD5"/>
        </w:rPr>
        <w:t>Cada um dos casos de uso deve ser descrito em um</w:t>
      </w:r>
      <w:r w:rsidRPr="00506043">
        <w:rPr>
          <w:i/>
          <w:color w:val="5B9BD5"/>
        </w:rPr>
        <w:t xml:space="preserve"> </w:t>
      </w:r>
      <w:r w:rsidRPr="00506043">
        <w:rPr>
          <w:color w:val="5B9BD5"/>
        </w:rPr>
        <w:t>bloco específico, seguindo o modelo descrito abaixo. O identificador do bloco deve conter o número do caso de uso (por exemplo, [RF001]) e o seu nome. Se os casos de uso forem agrupados em subseções específicas, a numeração deles deve ser reiniciada a cada subseção (dentro de uma mesma subseção, todo caso de uso deve ter um número de identificação único).</w:t>
      </w:r>
    </w:p>
    <w:p xmlns:wp14="http://schemas.microsoft.com/office/word/2010/wordml" w:rsidR="00F26727" w:rsidRDefault="00F26727" w14:paraId="4C2B7C46" wp14:textId="77777777">
      <w:pPr>
        <w:pStyle w:val="TextoNormal"/>
      </w:pPr>
      <w:r w:rsidRPr="00506043">
        <w:rPr>
          <w:color w:val="5B9BD5"/>
        </w:rPr>
        <w:t>Quando a primeira versão deste documento for disponibilizada para a equipe de desenvolvimento, os nomes das subseções e os números dos casos de uso não devem ser modificados ou reaproveitados, para não invalidar referências externas feitas a eles.&gt;</w:t>
      </w:r>
    </w:p>
    <w:p xmlns:wp14="http://schemas.microsoft.com/office/word/2010/wordml" w:rsidR="00F26727" w:rsidP="00D92DB6" w:rsidRDefault="00631CAB" w14:paraId="37384A25" wp14:textId="77777777">
      <w:pPr>
        <w:pStyle w:val="Ttulo2"/>
        <w:numPr>
          <w:ilvl w:val="0"/>
          <w:numId w:val="0"/>
        </w:numPr>
      </w:pPr>
      <w:bookmarkStart w:name="_Toc467473450" w:id="61"/>
      <w:bookmarkStart w:name="_Toc467473982" w:id="62"/>
      <w:bookmarkStart w:name="_Toc467477721" w:id="63"/>
      <w:bookmarkStart w:name="_Toc467494875" w:id="64"/>
      <w:bookmarkStart w:name="_Toc467495245" w:id="65"/>
      <w:bookmarkStart w:name="_Toc468086053" w:id="66"/>
      <w:bookmarkStart w:name="_Toc125110052" w:id="67"/>
      <w:r>
        <w:t>Estoque</w:t>
      </w:r>
      <w:bookmarkEnd w:id="67"/>
      <w:r>
        <w:t xml:space="preserve"> </w:t>
      </w:r>
      <w:bookmarkEnd w:id="61"/>
      <w:bookmarkEnd w:id="62"/>
      <w:bookmarkEnd w:id="63"/>
      <w:bookmarkEnd w:id="64"/>
      <w:bookmarkEnd w:id="65"/>
      <w:bookmarkEnd w:id="66"/>
    </w:p>
    <w:p xmlns:wp14="http://schemas.microsoft.com/office/word/2010/wordml" w:rsidR="00D92DB6" w:rsidRDefault="00D92DB6" w14:paraId="34C726B6" wp14:textId="77777777">
      <w:pPr>
        <w:pStyle w:val="TextoNormal"/>
        <w:rPr>
          <w:color w:val="5B9BD5"/>
        </w:rPr>
      </w:pPr>
      <w:r w:rsidRPr="00506043">
        <w:rPr>
          <w:color w:val="5B9BD5"/>
        </w:rPr>
        <w:t>&lt;</w:t>
      </w:r>
      <w:r>
        <w:rPr>
          <w:color w:val="5B9BD5"/>
        </w:rPr>
        <w:t xml:space="preserve">Abra subseções dando nome de subsistema, módulo ou entidades, a fim de </w:t>
      </w:r>
      <w:r w:rsidRPr="00506043">
        <w:rPr>
          <w:color w:val="5B9BD5"/>
        </w:rPr>
        <w:t>agrupar requisitos correlacionados</w:t>
      </w:r>
      <w:r>
        <w:rPr>
          <w:color w:val="5B9BD5"/>
        </w:rPr>
        <w:t>. Essa seção se chama Estoque. Poderia haver o Financeiro, Vendas, Recursos humanos etc.</w:t>
      </w:r>
      <w:r w:rsidRPr="00506043">
        <w:rPr>
          <w:color w:val="5B9BD5"/>
        </w:rPr>
        <w:t>&gt;</w:t>
      </w:r>
    </w:p>
    <w:p xmlns:wp14="http://schemas.microsoft.com/office/word/2010/wordml" w:rsidRPr="00506043" w:rsidR="00F26727" w:rsidRDefault="00F26727" w14:paraId="504A385D" wp14:textId="77777777">
      <w:pPr>
        <w:pStyle w:val="TextoNormal"/>
        <w:rPr>
          <w:color w:val="5B9BD5"/>
        </w:rPr>
      </w:pPr>
      <w:r w:rsidRPr="00506043">
        <w:rPr>
          <w:color w:val="5B9BD5"/>
        </w:rPr>
        <w:t>&lt;Utilize este espaço para descrever características comuns dos casos de uso desta seção, explicitando o motivo do seu agrupamento em uma seção única.</w:t>
      </w:r>
    </w:p>
    <w:p xmlns:wp14="http://schemas.microsoft.com/office/word/2010/wordml" w:rsidR="00F26727" w:rsidRDefault="00F26727" w14:paraId="2C828D33" wp14:textId="77777777">
      <w:pPr>
        <w:pStyle w:val="TextoNormal"/>
      </w:pPr>
      <w:r w:rsidRPr="00506043">
        <w:rPr>
          <w:color w:val="5B9BD5"/>
        </w:rPr>
        <w:t>Se todos os casos de uso desta seção estiverem relacionados com o mesmo ator você pode informar isso aqui, especificando qual é o ator em questão, e eliminar o campo “Ator:” das descrições dos casos de uso feitas nos blocos a seguir.&gt;</w:t>
      </w:r>
    </w:p>
    <w:p xmlns:wp14="http://schemas.microsoft.com/office/word/2010/wordml" w:rsidR="004D3D60" w:rsidP="004D3D60" w:rsidRDefault="00F26727" w14:paraId="051631DB" wp14:textId="77777777">
      <w:pPr>
        <w:pStyle w:val="Requisito"/>
      </w:pPr>
      <w:r>
        <w:t xml:space="preserve"> </w:t>
      </w:r>
      <w:bookmarkStart w:name="_Toc467473451" w:id="68"/>
      <w:bookmarkStart w:name="_Toc467473983" w:id="69"/>
      <w:bookmarkStart w:name="_Toc467477722" w:id="70"/>
      <w:bookmarkStart w:name="_Toc467494876" w:id="71"/>
      <w:bookmarkStart w:name="_Toc467495246" w:id="72"/>
      <w:bookmarkStart w:name="_Toc468086054" w:id="73"/>
      <w:bookmarkStart w:name="_Toc125110053" w:id="74"/>
      <w:r>
        <w:t xml:space="preserve">[RF001] &lt;Nome do </w:t>
      </w:r>
      <w:r w:rsidR="005C785E">
        <w:t>requisito/</w:t>
      </w:r>
      <w:r>
        <w:t>caso de uso&gt;</w:t>
      </w:r>
      <w:bookmarkEnd w:id="68"/>
      <w:bookmarkEnd w:id="69"/>
      <w:bookmarkEnd w:id="70"/>
      <w:bookmarkEnd w:id="71"/>
      <w:bookmarkEnd w:id="72"/>
      <w:bookmarkEnd w:id="73"/>
      <w:bookmarkEnd w:id="74"/>
    </w:p>
    <w:tbl>
      <w:tblPr>
        <w:tblW w:w="9075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xmlns:wp14="http://schemas.microsoft.com/office/word/2010/wordml" w:rsidR="00D40FCB" w14:paraId="4C712767" wp14:textId="77777777">
        <w:trPr>
          <w:trHeight w:val="278"/>
        </w:trPr>
        <w:tc>
          <w:tcPr>
            <w:tcW w:w="1726" w:type="dxa"/>
            <w:tcBorders>
              <w:top w:val="single" w:color="FFFFFF" w:sz="4" w:space="0"/>
              <w:left w:val="single" w:color="FFFFFF" w:sz="4" w:space="0"/>
              <w:right w:val="nil"/>
            </w:tcBorders>
            <w:shd w:val="clear" w:color="auto" w:fill="70AD47"/>
            <w:hideMark/>
          </w:tcPr>
          <w:p w:rsidR="00D40FCB" w:rsidP="00D40FCB" w:rsidRDefault="00D40FCB" w14:paraId="1E6E466A" wp14:textId="77777777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color="FFFFFF" w:sz="4" w:space="0"/>
              <w:left w:val="nil"/>
              <w:right w:val="single" w:color="FFFFFF" w:sz="4" w:space="0"/>
            </w:tcBorders>
            <w:shd w:val="clear" w:color="auto" w:fill="70AD47"/>
            <w:hideMark/>
          </w:tcPr>
          <w:p w:rsidR="00D40FCB" w:rsidP="00D40FCB" w:rsidRDefault="00D40FCB" w14:paraId="3F0B1A08" wp14:textId="77777777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xmlns:wp14="http://schemas.microsoft.com/office/word/2010/wordml" w:rsidRPr="00D40FCB" w:rsidR="00D40FCB" w14:paraId="209C1415" wp14:textId="77777777">
        <w:trPr>
          <w:trHeight w:val="413"/>
        </w:trPr>
        <w:tc>
          <w:tcPr>
            <w:tcW w:w="1726" w:type="dxa"/>
            <w:shd w:val="clear" w:color="auto" w:fill="C5E0B3"/>
          </w:tcPr>
          <w:p w:rsidR="00D40FCB" w:rsidP="00E562BE" w:rsidRDefault="00D40FCB" w14:paraId="38110CD4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/>
          </w:tcPr>
          <w:p w:rsidRPr="00D40FCB" w:rsidR="00D40FCB" w:rsidP="00D40FCB" w:rsidRDefault="00D40FCB" w14:paraId="4143AAD4" wp14:textId="77777777">
            <w:r w:rsidRPr="00D40FCB">
              <w:t>(   )  Essencial                (   ) Importante       (   ) Desejável</w:t>
            </w:r>
          </w:p>
        </w:tc>
      </w:tr>
      <w:tr xmlns:wp14="http://schemas.microsoft.com/office/word/2010/wordml" w:rsidRPr="00D40FCB" w:rsidR="00D40FCB" w14:paraId="13068886" wp14:textId="77777777">
        <w:trPr>
          <w:trHeight w:val="251"/>
        </w:trPr>
        <w:tc>
          <w:tcPr>
            <w:tcW w:w="1726" w:type="dxa"/>
            <w:shd w:val="clear" w:color="auto" w:fill="E2EFD9"/>
            <w:hideMark/>
          </w:tcPr>
          <w:p w:rsidR="00D40FCB" w:rsidP="00E562BE" w:rsidRDefault="00D40FCB" w14:paraId="4A577E49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/>
            <w:hideMark/>
          </w:tcPr>
          <w:p w:rsidRPr="00D40FCB" w:rsidR="00D40FCB" w:rsidP="00E562BE" w:rsidRDefault="00D40FCB" w14:paraId="620D11B4" wp14:textId="77777777">
            <w:r w:rsidRPr="00D40FCB">
              <w:t>Aluno.</w:t>
            </w:r>
          </w:p>
        </w:tc>
      </w:tr>
      <w:tr xmlns:wp14="http://schemas.microsoft.com/office/word/2010/wordml" w:rsidRPr="00D40FCB" w:rsidR="00D40FCB" w14:paraId="77C5A305" wp14:textId="77777777">
        <w:trPr>
          <w:trHeight w:val="848"/>
        </w:trPr>
        <w:tc>
          <w:tcPr>
            <w:tcW w:w="1726" w:type="dxa"/>
            <w:shd w:val="clear" w:color="auto" w:fill="C5E0B3"/>
            <w:hideMark/>
          </w:tcPr>
          <w:p w:rsidR="00D40FCB" w:rsidP="00E562BE" w:rsidRDefault="00D40FCB" w14:paraId="082A5F13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/>
            <w:hideMark/>
          </w:tcPr>
          <w:p w:rsidRPr="00D40FCB" w:rsidR="00D40FCB" w:rsidP="00E562BE" w:rsidRDefault="00D40FCB" w14:paraId="24CDC5BE" wp14:textId="77777777">
            <w:r w:rsidRPr="00D40FCB">
              <w:t xml:space="preserve">Um aluno que esteja acessando o SIG pode efetuar o cancelamento de alguma disciplina que </w:t>
            </w:r>
            <w:proofErr w:type="spellStart"/>
            <w:r w:rsidRPr="00D40FCB">
              <w:t>esteja</w:t>
            </w:r>
            <w:proofErr w:type="spellEnd"/>
            <w:r w:rsidRPr="00D40FCB">
              <w:t xml:space="preserve"> cursando no corrente período.</w:t>
            </w:r>
          </w:p>
        </w:tc>
      </w:tr>
      <w:tr xmlns:wp14="http://schemas.microsoft.com/office/word/2010/wordml" w:rsidRPr="00D40FCB" w:rsidR="00D40FCB" w14:paraId="32A18B3A" wp14:textId="77777777">
        <w:trPr>
          <w:trHeight w:val="566"/>
        </w:trPr>
        <w:tc>
          <w:tcPr>
            <w:tcW w:w="1726" w:type="dxa"/>
            <w:shd w:val="clear" w:color="auto" w:fill="E2EFD9"/>
            <w:hideMark/>
          </w:tcPr>
          <w:p w:rsidR="00D40FCB" w:rsidP="00E562BE" w:rsidRDefault="00D40FCB" w14:paraId="3BA2DA2D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/>
            <w:hideMark/>
          </w:tcPr>
          <w:p w:rsidRPr="00D40FCB" w:rsidR="00D40FCB" w:rsidP="00E562BE" w:rsidRDefault="00D40FCB" w14:paraId="18F9ED89" wp14:textId="77777777">
            <w:r w:rsidRPr="00D40FCB">
              <w:t xml:space="preserve">O aluno </w:t>
            </w:r>
            <w:r w:rsidR="004B55B1">
              <w:t>deve</w:t>
            </w:r>
            <w:r w:rsidRPr="00D40FCB">
              <w:t xml:space="preserve"> estar logado no sistema para executar tal ação</w:t>
            </w:r>
            <w:r w:rsidR="00863DF2">
              <w:t xml:space="preserve"> e estar na tela de “listagem das disciplinas”</w:t>
            </w:r>
          </w:p>
        </w:tc>
      </w:tr>
      <w:tr xmlns:wp14="http://schemas.microsoft.com/office/word/2010/wordml" w:rsidRPr="00D40FCB" w:rsidR="00D40FCB" w14:paraId="530779EB" wp14:textId="77777777">
        <w:trPr>
          <w:trHeight w:val="566"/>
        </w:trPr>
        <w:tc>
          <w:tcPr>
            <w:tcW w:w="1726" w:type="dxa"/>
            <w:shd w:val="clear" w:color="auto" w:fill="C5E0B3"/>
            <w:hideMark/>
          </w:tcPr>
          <w:p w:rsidR="00D40FCB" w:rsidP="00E562BE" w:rsidRDefault="00D40FCB" w14:paraId="3AF11AF2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/>
            <w:hideMark/>
          </w:tcPr>
          <w:p w:rsidRPr="00D40FCB" w:rsidR="00D40FCB" w:rsidP="00E562BE" w:rsidRDefault="00D40FCB" w14:paraId="5DA7AE70" wp14:textId="77777777">
            <w:r w:rsidRPr="00D40FCB">
              <w:t xml:space="preserve">O sistema </w:t>
            </w:r>
            <w:r w:rsidR="007010B6">
              <w:t>deverá encerrar a conexão e exigir novo login</w:t>
            </w:r>
            <w:r w:rsidRPr="00D40FCB">
              <w:t>.</w:t>
            </w:r>
          </w:p>
        </w:tc>
      </w:tr>
      <w:tr xmlns:wp14="http://schemas.microsoft.com/office/word/2010/wordml" w:rsidRPr="00D40FCB" w:rsidR="007010B6" w14:paraId="7452DF6D" wp14:textId="77777777">
        <w:trPr>
          <w:trHeight w:val="348"/>
        </w:trPr>
        <w:tc>
          <w:tcPr>
            <w:tcW w:w="1726" w:type="dxa"/>
            <w:shd w:val="clear" w:color="auto" w:fill="E2EFD9"/>
          </w:tcPr>
          <w:p w:rsidR="007010B6" w:rsidP="00E562BE" w:rsidRDefault="007010B6" w14:paraId="6AC2D383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/>
          </w:tcPr>
          <w:p w:rsidR="007010B6" w:rsidP="00E562BE" w:rsidRDefault="007010B6" w14:paraId="3E73DCE9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I001, I003, I012 &lt;ou inserir o nome das interfaces&gt;</w:t>
            </w:r>
          </w:p>
        </w:tc>
      </w:tr>
      <w:tr xmlns:wp14="http://schemas.microsoft.com/office/word/2010/wordml" w:rsidRPr="00D40FCB" w:rsidR="00D40FCB" w14:paraId="106C92BD" wp14:textId="77777777">
        <w:trPr>
          <w:trHeight w:val="2035"/>
        </w:trPr>
        <w:tc>
          <w:tcPr>
            <w:tcW w:w="1726" w:type="dxa"/>
            <w:shd w:val="clear" w:color="auto" w:fill="C5E0B3"/>
            <w:hideMark/>
          </w:tcPr>
          <w:p w:rsidR="00D40FCB" w:rsidP="00D40FCB" w:rsidRDefault="00D40FCB" w14:paraId="29ECFBC9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/>
            <w:hideMark/>
          </w:tcPr>
          <w:p w:rsidRPr="00D40FCB" w:rsidR="00D40FCB" w:rsidP="00D40FCB" w:rsidRDefault="00D40FCB" w14:paraId="4398BB1C" wp14:textId="77777777">
            <w:r>
              <w:rPr>
                <w:b/>
                <w:bCs/>
              </w:rPr>
              <w:t>Aluno</w:t>
            </w:r>
            <w:r w:rsidRPr="00D40FCB">
              <w:t>:</w:t>
            </w:r>
          </w:p>
          <w:p w:rsidR="00D40FCB" w:rsidP="00D40FCB" w:rsidRDefault="00D40FCB" w14:paraId="53128261" wp14:textId="77777777"/>
          <w:p w:rsidRPr="00D40FCB" w:rsidR="00D40FCB" w:rsidP="00D40FCB" w:rsidRDefault="00863DF2" w14:paraId="7D66C47E" wp14:textId="77777777">
            <w:r>
              <w:t>1</w:t>
            </w:r>
            <w:r w:rsidRPr="00D40FCB" w:rsidR="00D40FCB">
              <w:t>. Seleciona a opção de cancelamento de disciplinas.</w:t>
            </w:r>
          </w:p>
          <w:p w:rsidR="00D40FCB" w:rsidP="00D40FCB" w:rsidRDefault="00D40FCB" w14:paraId="62486C05" wp14:textId="77777777"/>
          <w:p w:rsidR="00D40FCB" w:rsidP="00D40FCB" w:rsidRDefault="00863DF2" w14:paraId="3A6691DD" wp14:textId="77777777">
            <w:r>
              <w:t>3</w:t>
            </w:r>
            <w:r w:rsidRPr="00D40FCB" w:rsidR="00D40FCB">
              <w:t>. Seleciona a disciplina desejada para cancelamento.</w:t>
            </w:r>
          </w:p>
          <w:p w:rsidR="00911323" w:rsidP="00D40FCB" w:rsidRDefault="00911323" w14:paraId="4101652C" wp14:textId="77777777"/>
          <w:p w:rsidR="00725F88" w:rsidP="00D40FCB" w:rsidRDefault="00725F88" w14:paraId="4B99056E" wp14:textId="77777777"/>
          <w:p w:rsidR="00725F88" w:rsidP="00D40FCB" w:rsidRDefault="00725F88" w14:paraId="1299C43A" wp14:textId="77777777"/>
          <w:p w:rsidRPr="00D40FCB" w:rsidR="00911323" w:rsidP="00D40FCB" w:rsidRDefault="00725F88" w14:paraId="52753AD7" wp14:textId="77777777">
            <w:r>
              <w:t>6</w:t>
            </w:r>
            <w:r w:rsidR="00911323">
              <w:t>. Confirma cancelamento.</w:t>
            </w:r>
          </w:p>
        </w:tc>
        <w:tc>
          <w:tcPr>
            <w:tcW w:w="4628" w:type="dxa"/>
            <w:shd w:val="clear" w:color="auto" w:fill="C5E0B3"/>
            <w:hideMark/>
          </w:tcPr>
          <w:p w:rsidRPr="00D40FCB" w:rsidR="00D40FCB" w:rsidP="00D40FCB" w:rsidRDefault="00D40FCB" w14:paraId="73EF07DD" wp14:textId="77777777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="00D40FCB" w:rsidP="00D40FCB" w:rsidRDefault="00D40FCB" w14:paraId="4DDBEF00" wp14:textId="77777777"/>
          <w:p w:rsidR="00D40FCB" w:rsidP="00D40FCB" w:rsidRDefault="00D40FCB" w14:paraId="3461D779" wp14:textId="77777777"/>
          <w:p w:rsidRPr="00D40FCB" w:rsidR="00D40FCB" w:rsidP="00D40FCB" w:rsidRDefault="00863DF2" w14:paraId="319232A2" wp14:textId="77777777">
            <w:r>
              <w:t>2</w:t>
            </w:r>
            <w:r w:rsidRPr="00D40FCB" w:rsidR="00D40FCB">
              <w:t xml:space="preserve">. Apresenta as disciplinas </w:t>
            </w:r>
            <w:r w:rsidR="00725F88">
              <w:t>sendo cursadas pelo aluno no semestre corrente</w:t>
            </w:r>
            <w:r w:rsidRPr="00D40FCB" w:rsidR="00D40FCB">
              <w:t>.</w:t>
            </w:r>
          </w:p>
          <w:p w:rsidR="00D40FCB" w:rsidP="00D40FCB" w:rsidRDefault="00D40FCB" w14:paraId="3CF2D8B6" wp14:textId="77777777"/>
          <w:p w:rsidR="00725F88" w:rsidP="00D40FCB" w:rsidRDefault="00863DF2" w14:paraId="07DE6CAF" wp14:textId="77777777">
            <w:r>
              <w:t>4</w:t>
            </w:r>
            <w:r w:rsidRPr="00D40FCB" w:rsidR="00D40FCB">
              <w:t xml:space="preserve">. </w:t>
            </w:r>
            <w:r w:rsidR="00725F88">
              <w:t xml:space="preserve">Verifica se o aluno cancelou essa disciplina menos de duas vezes. </w:t>
            </w:r>
          </w:p>
          <w:p w:rsidR="00725F88" w:rsidP="00D40FCB" w:rsidRDefault="00725F88" w14:paraId="0FB78278" wp14:textId="77777777"/>
          <w:p w:rsidR="00D40FCB" w:rsidP="00D40FCB" w:rsidRDefault="00725F88" w14:paraId="79B61F8F" wp14:textId="77777777">
            <w:r>
              <w:t xml:space="preserve">5. </w:t>
            </w:r>
            <w:r w:rsidRPr="00D40FCB" w:rsidR="00D40FCB">
              <w:t>Sistema</w:t>
            </w:r>
            <w:r w:rsidR="00911323">
              <w:t xml:space="preserve"> solicita</w:t>
            </w:r>
            <w:r w:rsidRPr="00D40FCB" w:rsidR="00D40FCB">
              <w:t xml:space="preserve"> confirma</w:t>
            </w:r>
            <w:r w:rsidR="00911323">
              <w:t>ção de</w:t>
            </w:r>
            <w:r w:rsidRPr="00D40FCB" w:rsidR="00D40FCB">
              <w:t xml:space="preserve"> cancelamento.</w:t>
            </w:r>
          </w:p>
          <w:p w:rsidR="00911323" w:rsidP="00D40FCB" w:rsidRDefault="00911323" w14:paraId="1FC39945" wp14:textId="77777777"/>
          <w:p w:rsidR="00911323" w:rsidP="00D40FCB" w:rsidRDefault="00725F88" w14:paraId="798BECDB" wp14:textId="77777777">
            <w:r>
              <w:t>7</w:t>
            </w:r>
            <w:r w:rsidR="00911323">
              <w:t>. Cancela disciplina</w:t>
            </w:r>
          </w:p>
          <w:p w:rsidRPr="00D40FCB" w:rsidR="00911323" w:rsidP="00D40FCB" w:rsidRDefault="00911323" w14:paraId="0562CB0E" wp14:textId="77777777"/>
        </w:tc>
      </w:tr>
      <w:tr xmlns:wp14="http://schemas.microsoft.com/office/word/2010/wordml" w:rsidRPr="00D40FCB" w:rsidR="00D40FCB" w14:paraId="0E50419A" wp14:textId="77777777">
        <w:trPr>
          <w:trHeight w:val="1385"/>
        </w:trPr>
        <w:tc>
          <w:tcPr>
            <w:tcW w:w="1726" w:type="dxa"/>
            <w:shd w:val="clear" w:color="auto" w:fill="E2EFD9"/>
            <w:hideMark/>
          </w:tcPr>
          <w:p w:rsidR="00D40FCB" w:rsidP="00D40FCB" w:rsidRDefault="00D40FCB" w14:paraId="0AF6460D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/>
            <w:hideMark/>
          </w:tcPr>
          <w:p w:rsidRPr="00D40FCB" w:rsidR="00D40FCB" w:rsidP="00D40FCB" w:rsidRDefault="00D40FCB" w14:paraId="5B684836" wp14:textId="77777777">
            <w:r>
              <w:rPr>
                <w:b/>
                <w:bCs/>
              </w:rPr>
              <w:t>Aluno</w:t>
            </w:r>
            <w:r w:rsidRPr="00D40FCB">
              <w:t>:</w:t>
            </w:r>
          </w:p>
        </w:tc>
        <w:tc>
          <w:tcPr>
            <w:tcW w:w="4628" w:type="dxa"/>
            <w:shd w:val="clear" w:color="auto" w:fill="E2EFD9"/>
            <w:hideMark/>
          </w:tcPr>
          <w:p w:rsidRPr="00D40FCB" w:rsidR="00D40FCB" w:rsidP="00D40FCB" w:rsidRDefault="00D40FCB" w14:paraId="0DBD55C4" wp14:textId="77777777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="00725F88" w:rsidP="00D40FCB" w:rsidRDefault="00725F88" w14:paraId="4F904980" wp14:textId="77777777">
            <w:r>
              <w:t>4.  Caso o aluno tenha cancelado a disciplina duas vezes ou mais, enviar mensagem “esta disciplina não pode mais ser cancelada”.</w:t>
            </w:r>
          </w:p>
          <w:p w:rsidRPr="00D40FCB" w:rsidR="00D40FCB" w:rsidP="00D40FCB" w:rsidRDefault="00911323" w14:paraId="4EC2D06B" wp14:textId="77777777">
            <w:r>
              <w:t>5</w:t>
            </w:r>
            <w:r w:rsidRPr="00D40FCB" w:rsidR="00D40FCB">
              <w:t>. Se</w:t>
            </w:r>
            <w:r>
              <w:t xml:space="preserve"> o aluno não confirmar cancelamento da disciplina, o sistema não deverá executar o passo dois novamente</w:t>
            </w:r>
            <w:r w:rsidRPr="00D40FCB" w:rsidR="00D40FCB">
              <w:t>.</w:t>
            </w:r>
          </w:p>
        </w:tc>
      </w:tr>
      <w:tr xmlns:wp14="http://schemas.microsoft.com/office/word/2010/wordml" w:rsidRPr="00D40FCB" w:rsidR="006E2365" w14:paraId="7BE946CF" wp14:textId="77777777">
        <w:trPr>
          <w:trHeight w:val="988"/>
        </w:trPr>
        <w:tc>
          <w:tcPr>
            <w:tcW w:w="1726" w:type="dxa"/>
            <w:shd w:val="clear" w:color="auto" w:fill="C5E0B3"/>
            <w:hideMark/>
          </w:tcPr>
          <w:p w:rsidR="006E2365" w:rsidRDefault="006E2365" w14:paraId="0E389EB4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/>
            <w:hideMark/>
          </w:tcPr>
          <w:p w:rsidRPr="006E2365" w:rsidR="006E2365" w:rsidP="006E2365" w:rsidRDefault="006E2365" w14:paraId="34CE0A41" wp14:textId="77777777"/>
          <w:p w:rsidR="006E2365" w:rsidP="006E2365" w:rsidRDefault="006E2365" w14:paraId="41E85771" wp14:textId="77777777">
            <w:r w:rsidRPr="006E2365">
              <w:t xml:space="preserve">1 </w:t>
            </w:r>
            <w:r>
              <w:t>– A disciplina só pode ser cancelada se houver menos de 5 alunos matriculados nela.</w:t>
            </w:r>
          </w:p>
          <w:p w:rsidR="006E2365" w:rsidP="006E2365" w:rsidRDefault="006E2365" w14:paraId="3C39BFFB" wp14:textId="77777777">
            <w:r>
              <w:t>2 – Não é possível cancelar uma disciplina após o início das aulas.</w:t>
            </w:r>
          </w:p>
          <w:p w:rsidRPr="006E2365" w:rsidR="006E2365" w:rsidP="006E2365" w:rsidRDefault="006E2365" w14:paraId="62EBF3C5" wp14:textId="77777777"/>
        </w:tc>
      </w:tr>
    </w:tbl>
    <w:p xmlns:wp14="http://schemas.microsoft.com/office/word/2010/wordml" w:rsidRPr="00D40FCB" w:rsidR="00D40FCB" w:rsidP="00D40FCB" w:rsidRDefault="00D40FCB" w14:paraId="6D98A12B" wp14:textId="77777777"/>
    <w:p xmlns:wp14="http://schemas.microsoft.com/office/word/2010/wordml" w:rsidR="001716C7" w:rsidP="001716C7" w:rsidRDefault="001716C7" w14:paraId="5D1D547D" wp14:textId="77777777">
      <w:pPr>
        <w:pStyle w:val="Requisito"/>
      </w:pPr>
      <w:bookmarkStart w:name="_Toc467473452" w:id="75"/>
      <w:bookmarkStart w:name="_Toc467473993" w:id="76"/>
      <w:bookmarkStart w:name="_Toc467477732" w:id="77"/>
      <w:bookmarkStart w:name="_Toc467494885" w:id="78"/>
      <w:bookmarkStart w:name="_Toc467495251" w:id="79"/>
      <w:bookmarkStart w:name="_Toc468086057" w:id="80"/>
      <w:bookmarkStart w:name="_Toc125110054" w:id="81"/>
      <w:r>
        <w:t>[RF002] &lt;Nome de outro caso de uso</w:t>
      </w:r>
      <w:r w:rsidR="005C785E">
        <w:t>&gt;</w:t>
      </w:r>
      <w:bookmarkEnd w:id="81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xmlns:wp14="http://schemas.microsoft.com/office/word/2010/wordml" w:rsidRPr="00E562BE" w:rsidR="004F35BA" w14:paraId="410D0AE1" wp14:textId="77777777">
        <w:trPr>
          <w:trHeight w:val="278"/>
        </w:trPr>
        <w:tc>
          <w:tcPr>
            <w:tcW w:w="1726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bookmarkEnd w:id="75"/>
          <w:bookmarkEnd w:id="76"/>
          <w:bookmarkEnd w:id="77"/>
          <w:bookmarkEnd w:id="78"/>
          <w:bookmarkEnd w:id="79"/>
          <w:bookmarkEnd w:id="80"/>
          <w:p w:rsidRPr="00E562BE" w:rsidR="004F35BA" w:rsidRDefault="004F35BA" w14:paraId="5EB9B6E6" wp14:textId="77777777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562BE" w:rsidR="004F35BA" w:rsidRDefault="004F35BA" w14:paraId="22728ECE" wp14:textId="77777777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xmlns:wp14="http://schemas.microsoft.com/office/word/2010/wordml" w:rsidRPr="00D40FCB" w:rsidR="004F35BA" w14:paraId="1AA8B8E0" wp14:textId="77777777">
        <w:trPr>
          <w:trHeight w:val="413"/>
        </w:trPr>
        <w:tc>
          <w:tcPr>
            <w:tcW w:w="17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4F35BA" w:rsidRDefault="004F35BA" w14:paraId="04E6EB22" wp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4F35BA" w:rsidRDefault="004F35BA" w14:paraId="6229B394" wp14:textId="77777777">
            <w:r w:rsidRPr="00D40FCB">
              <w:t>(   )  Essencial                (   ) Importante       (   ) Desejável</w:t>
            </w:r>
          </w:p>
        </w:tc>
      </w:tr>
      <w:tr xmlns:wp14="http://schemas.microsoft.com/office/word/2010/wordml" w:rsidRPr="00D40FCB" w:rsidR="004F35BA" w14:paraId="6EA63251" wp14:textId="77777777">
        <w:trPr>
          <w:trHeight w:val="251"/>
        </w:trPr>
        <w:tc>
          <w:tcPr>
            <w:tcW w:w="17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21338508" wp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11A50B24" wp14:textId="77777777">
            <w:r w:rsidRPr="00D40FCB">
              <w:t>Aluno.</w:t>
            </w:r>
          </w:p>
        </w:tc>
      </w:tr>
      <w:tr xmlns:wp14="http://schemas.microsoft.com/office/word/2010/wordml" w:rsidRPr="00D40FCB" w:rsidR="004F35BA" w14:paraId="332F69A8" wp14:textId="77777777">
        <w:trPr>
          <w:trHeight w:val="848"/>
        </w:trPr>
        <w:tc>
          <w:tcPr>
            <w:tcW w:w="17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202B108A" wp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14DD57EC" wp14:textId="77777777">
            <w:r w:rsidRPr="00D40FCB">
              <w:t xml:space="preserve">Um aluno que esteja acessando o SIG pode efetuar o cancelamento de alguma disciplina que </w:t>
            </w:r>
            <w:proofErr w:type="spellStart"/>
            <w:r w:rsidRPr="00D40FCB">
              <w:t>esteja</w:t>
            </w:r>
            <w:proofErr w:type="spellEnd"/>
            <w:r w:rsidRPr="00D40FCB">
              <w:t xml:space="preserve"> cursando no corrente período.</w:t>
            </w:r>
          </w:p>
        </w:tc>
      </w:tr>
      <w:tr xmlns:wp14="http://schemas.microsoft.com/office/word/2010/wordml" w:rsidRPr="00D40FCB" w:rsidR="004F35BA" w14:paraId="03042342" wp14:textId="77777777">
        <w:trPr>
          <w:trHeight w:val="566"/>
        </w:trPr>
        <w:tc>
          <w:tcPr>
            <w:tcW w:w="17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6A27E52C" wp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621C0C4B" wp14:textId="77777777">
            <w:r w:rsidRPr="00D40FCB">
              <w:t xml:space="preserve">O aluno </w:t>
            </w:r>
            <w:r>
              <w:t>deve</w:t>
            </w:r>
            <w:r w:rsidRPr="00D40FCB">
              <w:t xml:space="preserve"> estar logado no sistema para executar tal ação</w:t>
            </w:r>
            <w:r>
              <w:t xml:space="preserve"> e estar na tela de “listagem das disciplinas”</w:t>
            </w:r>
          </w:p>
        </w:tc>
      </w:tr>
      <w:tr xmlns:wp14="http://schemas.microsoft.com/office/word/2010/wordml" w:rsidRPr="00D40FCB" w:rsidR="004F35BA" w14:paraId="2708F1B0" wp14:textId="77777777">
        <w:trPr>
          <w:trHeight w:val="566"/>
        </w:trPr>
        <w:tc>
          <w:tcPr>
            <w:tcW w:w="17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42E6E574" wp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3FC6945A" wp14:textId="77777777">
            <w:r w:rsidRPr="00D40FCB">
              <w:t xml:space="preserve">O sistema </w:t>
            </w:r>
            <w:r>
              <w:t>deverá encerrar a conexão e exigir novo login</w:t>
            </w:r>
            <w:r w:rsidRPr="00D40FCB">
              <w:t>.</w:t>
            </w:r>
          </w:p>
        </w:tc>
      </w:tr>
      <w:tr xmlns:wp14="http://schemas.microsoft.com/office/word/2010/wordml" w:rsidRPr="00D40FCB" w:rsidR="004F35BA" w14:paraId="0BB8926E" wp14:textId="77777777">
        <w:trPr>
          <w:trHeight w:val="348"/>
        </w:trPr>
        <w:tc>
          <w:tcPr>
            <w:tcW w:w="17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4F35BA" w:rsidRDefault="004F35BA" w14:paraId="5D552DB7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4F35BA" w:rsidRDefault="004F35BA" w14:paraId="4E48A337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I001, I003, I012 &lt;ou inserir o nome das interfaces&gt;</w:t>
            </w:r>
          </w:p>
        </w:tc>
      </w:tr>
      <w:tr xmlns:wp14="http://schemas.microsoft.com/office/word/2010/wordml" w:rsidRPr="00D40FCB" w:rsidR="004F35BA" w14:paraId="7D65BEF2" wp14:textId="77777777">
        <w:trPr>
          <w:trHeight w:val="2035"/>
        </w:trPr>
        <w:tc>
          <w:tcPr>
            <w:tcW w:w="17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5B723299" wp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6731A7D0" wp14:textId="77777777">
            <w:r w:rsidRPr="00D40FCB">
              <w:rPr>
                <w:b/>
                <w:bCs/>
              </w:rPr>
              <w:t>Aluno</w:t>
            </w:r>
            <w:r w:rsidRPr="00D40FCB">
              <w:t>:</w:t>
            </w:r>
          </w:p>
          <w:p w:rsidR="004F35BA" w:rsidRDefault="004F35BA" w14:paraId="2946DB82" wp14:textId="77777777"/>
          <w:p w:rsidRPr="00D40FCB" w:rsidR="004F35BA" w:rsidRDefault="004F35BA" w14:paraId="69573F7C" wp14:textId="77777777">
            <w:r>
              <w:t>1</w:t>
            </w:r>
            <w:r w:rsidRPr="00D40FCB">
              <w:t>. Seleciona a opção de cancelamento de disciplinas.</w:t>
            </w:r>
          </w:p>
          <w:p w:rsidR="004F35BA" w:rsidRDefault="004F35BA" w14:paraId="5997CC1D" wp14:textId="77777777"/>
          <w:p w:rsidR="004F35BA" w:rsidRDefault="004F35BA" w14:paraId="6A8C726A" wp14:textId="77777777">
            <w:r>
              <w:t>3</w:t>
            </w:r>
            <w:r w:rsidRPr="00D40FCB">
              <w:t>. Seleciona a disciplina desejada para cancelamento.</w:t>
            </w:r>
          </w:p>
          <w:p w:rsidR="004F35BA" w:rsidRDefault="004F35BA" w14:paraId="110FFD37" wp14:textId="77777777"/>
          <w:p w:rsidR="004F35BA" w:rsidRDefault="004F35BA" w14:paraId="6B699379" wp14:textId="77777777"/>
          <w:p w:rsidR="004F35BA" w:rsidRDefault="004F35BA" w14:paraId="3FE9F23F" wp14:textId="77777777"/>
          <w:p w:rsidRPr="00D40FCB" w:rsidR="004F35BA" w:rsidRDefault="004F35BA" w14:paraId="71A8DB3F" wp14:textId="77777777">
            <w:r>
              <w:t>6. Confirma cancelamento.</w:t>
            </w:r>
          </w:p>
        </w:tc>
        <w:tc>
          <w:tcPr>
            <w:tcW w:w="462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37550E5F" wp14:textId="77777777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:rsidR="004F35BA" w:rsidRDefault="004F35BA" w14:paraId="1F72F646" wp14:textId="77777777"/>
          <w:p w:rsidR="004F35BA" w:rsidRDefault="004F35BA" w14:paraId="08CE6F91" wp14:textId="77777777"/>
          <w:p w:rsidRPr="00D40FCB" w:rsidR="004F35BA" w:rsidRDefault="004F35BA" w14:paraId="5D3E7AE2" wp14:textId="77777777">
            <w:r>
              <w:t>2</w:t>
            </w:r>
            <w:r w:rsidRPr="00D40FCB">
              <w:t xml:space="preserve">. Apresenta as disciplinas </w:t>
            </w:r>
            <w:r>
              <w:t>sendo cursadas pelo aluno no semestre corrente</w:t>
            </w:r>
            <w:r w:rsidRPr="00D40FCB">
              <w:t>.</w:t>
            </w:r>
          </w:p>
          <w:p w:rsidR="004F35BA" w:rsidRDefault="004F35BA" w14:paraId="61CDCEAD" wp14:textId="77777777"/>
          <w:p w:rsidR="004F35BA" w:rsidRDefault="004F35BA" w14:paraId="2C892857" wp14:textId="77777777">
            <w:r>
              <w:t>4</w:t>
            </w:r>
            <w:r w:rsidRPr="00D40FCB">
              <w:t xml:space="preserve">. </w:t>
            </w:r>
            <w:r>
              <w:t xml:space="preserve">Verifica se o aluno cancelou essa disciplina menos de duas vezes. </w:t>
            </w:r>
          </w:p>
          <w:p w:rsidR="004F35BA" w:rsidRDefault="004F35BA" w14:paraId="6BB9E253" wp14:textId="77777777"/>
          <w:p w:rsidR="004F35BA" w:rsidRDefault="004F35BA" w14:paraId="1C3D5A2A" wp14:textId="77777777">
            <w:r>
              <w:t xml:space="preserve">5. </w:t>
            </w:r>
            <w:r w:rsidRPr="00D40FCB">
              <w:t>Sistema</w:t>
            </w:r>
            <w:r>
              <w:t xml:space="preserve"> solicita</w:t>
            </w:r>
            <w:r w:rsidRPr="00D40FCB">
              <w:t xml:space="preserve"> confirma</w:t>
            </w:r>
            <w:r>
              <w:t>ção de</w:t>
            </w:r>
            <w:r w:rsidRPr="00D40FCB">
              <w:t xml:space="preserve"> cancelamento.</w:t>
            </w:r>
          </w:p>
          <w:p w:rsidR="004F35BA" w:rsidRDefault="004F35BA" w14:paraId="23DE523C" wp14:textId="77777777"/>
          <w:p w:rsidR="004F35BA" w:rsidRDefault="004F35BA" w14:paraId="5E5CFECE" wp14:textId="77777777">
            <w:r>
              <w:t>7. Cancela disciplina</w:t>
            </w:r>
          </w:p>
          <w:p w:rsidRPr="00D40FCB" w:rsidR="004F35BA" w:rsidRDefault="004F35BA" w14:paraId="52E56223" wp14:textId="77777777"/>
        </w:tc>
      </w:tr>
      <w:tr xmlns:wp14="http://schemas.microsoft.com/office/word/2010/wordml" w:rsidRPr="00D40FCB" w:rsidR="004F35BA" w14:paraId="10BFD3E9" wp14:textId="77777777">
        <w:trPr>
          <w:trHeight w:val="1385"/>
        </w:trPr>
        <w:tc>
          <w:tcPr>
            <w:tcW w:w="17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277E9AD7" wp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6290B13E" wp14:textId="77777777">
            <w:r w:rsidRPr="00D40FCB">
              <w:rPr>
                <w:b/>
                <w:bCs/>
              </w:rPr>
              <w:t>Aluno</w:t>
            </w:r>
            <w:r w:rsidRPr="00D40FCB">
              <w:t>:</w:t>
            </w:r>
          </w:p>
        </w:tc>
        <w:tc>
          <w:tcPr>
            <w:tcW w:w="462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1890207A" wp14:textId="77777777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:rsidR="004F35BA" w:rsidRDefault="004F35BA" w14:paraId="1EFA7A8B" wp14:textId="77777777">
            <w:r>
              <w:t>4.  Caso o aluno tenha cancelado a disciplina duas vezes ou mais, enviar mensagem “esta disciplina não pode mais ser cancelada”.</w:t>
            </w:r>
          </w:p>
          <w:p w:rsidRPr="00D40FCB" w:rsidR="004F35BA" w:rsidRDefault="004F35BA" w14:paraId="36F98DF2" wp14:textId="77777777">
            <w:r>
              <w:t>5</w:t>
            </w:r>
            <w:r w:rsidRPr="00D40FCB">
              <w:t>. Se</w:t>
            </w:r>
            <w:r>
              <w:t xml:space="preserve"> o aluno não confirmar cancelamento da disciplina, o sistema não deverá executar o passo dois novamente</w:t>
            </w:r>
            <w:r w:rsidRPr="00D40FCB">
              <w:t>.</w:t>
            </w:r>
          </w:p>
        </w:tc>
      </w:tr>
      <w:tr xmlns:wp14="http://schemas.microsoft.com/office/word/2010/wordml" w:rsidRPr="00D40FCB" w:rsidR="006E2365" w14:paraId="6F5B474C" wp14:textId="77777777">
        <w:trPr>
          <w:trHeight w:val="1385"/>
        </w:trPr>
        <w:tc>
          <w:tcPr>
            <w:tcW w:w="17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6E2365" w:rsidR="006E2365" w:rsidP="006E2365" w:rsidRDefault="006E2365" w14:paraId="19B4F178" wp14:textId="77777777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:rsidRPr="00D40FCB" w:rsidR="006E2365" w:rsidP="006E2365" w:rsidRDefault="006E2365" w14:paraId="07547A01" wp14:textId="77777777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365" w:rsidP="006E2365" w:rsidRDefault="006E2365" w14:paraId="5043CB0F" wp14:textId="77777777"/>
          <w:p w:rsidRPr="006E2365" w:rsidR="006E2365" w:rsidP="006E2365" w:rsidRDefault="006E2365" w14:paraId="3D064A9B" wp14:textId="77777777">
            <w:r w:rsidRPr="006E2365">
              <w:t>1 – A disciplina só pode ser cancelada se houver menos de 5 alunos matriculados nela.</w:t>
            </w:r>
          </w:p>
          <w:p w:rsidRPr="006E2365" w:rsidR="006E2365" w:rsidP="006E2365" w:rsidRDefault="006E2365" w14:paraId="44417A0E" wp14:textId="77777777">
            <w:r w:rsidRPr="006E2365">
              <w:t>2 – Não é possível cancelar uma disciplina após o início das aulas.</w:t>
            </w:r>
          </w:p>
          <w:p w:rsidRPr="00D40FCB" w:rsidR="006E2365" w:rsidRDefault="006E2365" w14:paraId="07459315" wp14:textId="77777777">
            <w:pPr>
              <w:rPr>
                <w:b/>
                <w:bCs/>
              </w:rPr>
            </w:pPr>
          </w:p>
        </w:tc>
      </w:tr>
    </w:tbl>
    <w:p xmlns:wp14="http://schemas.microsoft.com/office/word/2010/wordml" w:rsidR="005C785E" w:rsidRDefault="005C785E" w14:paraId="6537F28F" wp14:textId="77777777">
      <w:pPr>
        <w:pStyle w:val="TextoNormal"/>
      </w:pPr>
    </w:p>
    <w:p xmlns:wp14="http://schemas.microsoft.com/office/word/2010/wordml" w:rsidR="005C785E" w:rsidRDefault="005C785E" w14:paraId="6DFB9E20" wp14:textId="77777777">
      <w:pPr>
        <w:pStyle w:val="TextoNormal"/>
      </w:pPr>
    </w:p>
    <w:p xmlns:wp14="http://schemas.microsoft.com/office/word/2010/wordml" w:rsidR="00F26727" w:rsidP="005C785E" w:rsidRDefault="005C785E" w14:paraId="4E7092A7" wp14:textId="77777777">
      <w:pPr>
        <w:pStyle w:val="TextoNormal"/>
        <w:ind w:left="0"/>
      </w:pPr>
      <w:r>
        <w:t>&lt;FAÇA A DOCUMENTAÇÃO DE QUANTOS REQUISITOS FOREM NECESSÁRIOS</w:t>
      </w:r>
      <w:r w:rsidR="0007745E">
        <w:t>. PELO MENOS 4 REQUISITOS RELACIONADOS AO CRUD DE UMA ENTIDADE, 4 REQUISITOS RELACIONADOS AO CRUD ENVOLVENDO 3 OU MAIS ENTIDADES.</w:t>
      </w:r>
      <w:r w:rsidR="00F26727">
        <w:t>&gt;</w:t>
      </w:r>
    </w:p>
    <w:p xmlns:wp14="http://schemas.microsoft.com/office/word/2010/wordml" w:rsidR="00F26727" w:rsidRDefault="00F26727" w14:paraId="70DF9E56" wp14:textId="77777777">
      <w:pPr>
        <w:pStyle w:val="TextoNormal"/>
        <w:sectPr w:rsidR="00F26727">
          <w:headerReference w:type="default" r:id="rId20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</w:p>
    <w:bookmarkStart w:name="_Toc467473455" w:id="82"/>
    <w:bookmarkStart w:name="_Toc467474002" w:id="83"/>
    <w:bookmarkStart w:name="_Toc467477741" w:id="84"/>
    <w:bookmarkStart w:name="_Toc467494887" w:id="85"/>
    <w:bookmarkStart w:name="_Toc467495253" w:id="86"/>
    <w:bookmarkStart w:name="_Toc468086059" w:id="87"/>
    <w:p xmlns:wp14="http://schemas.microsoft.com/office/word/2010/wordml" w:rsidR="00F26727" w:rsidRDefault="00F26727" w14:paraId="44E871BC" wp14:textId="77777777">
      <w:pPr>
        <w:pStyle w:val="Captulo"/>
        <w:framePr w:hSpace="180" w:wrap="around" w:hAnchor="page" w:vAnchor="text" w:x="9937" w:y="1"/>
        <w:rPr>
          <w:sz w:val="24"/>
        </w:rPr>
      </w:pPr>
      <w:r>
        <w:rPr>
          <w:sz w:val="24"/>
        </w:rPr>
        <w:object w:dxaOrig="581" w:dyaOrig="725" w14:anchorId="27913C76">
          <v:shape id="_x0000_i1029" style="width:29.25pt;height:36.75pt" o:ole="" type="#_x0000_t75">
            <v:imagedata o:title="" r:id="rId21"/>
          </v:shape>
          <o:OLEObject Type="Embed" ProgID="Word.Picture.6" ShapeID="_x0000_i1029" DrawAspect="Content" ObjectID="_1759052313" r:id="rId22"/>
        </w:object>
      </w:r>
    </w:p>
    <w:p xmlns:wp14="http://schemas.microsoft.com/office/word/2010/wordml" w:rsidR="00F26727" w:rsidRDefault="00F26727" w14:paraId="16781F7A" wp14:textId="77777777">
      <w:pPr>
        <w:pStyle w:val="TextoNormal"/>
        <w:spacing w:before="0" w:after="0"/>
        <w:ind w:left="0"/>
        <w:jc w:val="right"/>
      </w:pPr>
      <w:r>
        <w:rPr>
          <w:rFonts w:ascii="Arial" w:hAnsi="Arial"/>
          <w:b/>
          <w:sz w:val="24"/>
        </w:rPr>
        <w:t>Capítulo</w:t>
      </w:r>
    </w:p>
    <w:p xmlns:wp14="http://schemas.microsoft.com/office/word/2010/wordml" w:rsidR="00F26727" w:rsidRDefault="00F26727" w14:paraId="34C725EA" wp14:textId="77777777">
      <w:pPr>
        <w:pStyle w:val="Ttulo1"/>
      </w:pPr>
      <w:r>
        <w:t>Requisitos não funcionais</w:t>
      </w:r>
      <w:bookmarkEnd w:id="82"/>
      <w:bookmarkEnd w:id="83"/>
      <w:bookmarkEnd w:id="84"/>
      <w:bookmarkEnd w:id="85"/>
      <w:bookmarkEnd w:id="86"/>
      <w:bookmarkEnd w:id="87"/>
    </w:p>
    <w:p xmlns:wp14="http://schemas.microsoft.com/office/word/2010/wordml" w:rsidRPr="00506043" w:rsidR="00F26727" w:rsidRDefault="00F26727" w14:paraId="11A4A033" wp14:textId="77777777">
      <w:pPr>
        <w:pStyle w:val="TextoNormal"/>
        <w:rPr>
          <w:color w:val="5B9BD5"/>
        </w:rPr>
      </w:pPr>
      <w:r w:rsidRPr="00506043">
        <w:rPr>
          <w:color w:val="5B9BD5"/>
        </w:rPr>
        <w:t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 xmlns:wp14="http://schemas.microsoft.com/office/word/2010/wordml" w:rsidRPr="00506043" w:rsidR="00F26727" w:rsidRDefault="00F26727" w14:paraId="56E47196" wp14:textId="77777777">
      <w:pPr>
        <w:pStyle w:val="TextoNormal"/>
        <w:rPr>
          <w:color w:val="5B9BD5"/>
        </w:rPr>
      </w:pPr>
      <w:r w:rsidRPr="00506043">
        <w:rPr>
          <w:color w:val="5B9BD5"/>
        </w:rPr>
        <w:t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 xmlns:wp14="http://schemas.microsoft.com/office/word/2010/wordml" w:rsidR="00F26727" w:rsidRDefault="00F26727" w14:paraId="504A38F9" wp14:textId="77777777">
      <w:pPr>
        <w:pStyle w:val="TextoNormal"/>
      </w:pPr>
      <w:r w:rsidRPr="00506043">
        <w:rPr>
          <w:color w:val="5B9BD5"/>
        </w:rPr>
        <w:t>Descreva o requisito, assinale a sua prioridade e, em seguida, caso o requisito esteja relacionado a um caso de uso ou a um grupo de casos de uso específicos, utilize o campo “</w:t>
      </w:r>
      <w:r w:rsidRPr="00506043">
        <w:rPr>
          <w:b/>
          <w:color w:val="5B9BD5"/>
        </w:rPr>
        <w:t>Caso(s) de uso associado(s):</w:t>
      </w:r>
      <w:r w:rsidRPr="00506043">
        <w:rPr>
          <w:color w:val="5B9BD5"/>
        </w:rPr>
        <w:t>” para identificar o(s) caso(s) de uso correspondente(s). Se for um requisito não funcional do sistema como um todo, esse campo não precisa ser utilizado.&gt;</w:t>
      </w:r>
    </w:p>
    <w:p xmlns:wp14="http://schemas.microsoft.com/office/word/2010/wordml" w:rsidR="00F26727" w:rsidRDefault="00F26727" w14:paraId="5C9DDDF4" wp14:textId="77777777">
      <w:pPr>
        <w:pStyle w:val="Ttulo2"/>
      </w:pPr>
      <w:bookmarkStart w:name="_Toc467473456" w:id="88"/>
      <w:bookmarkStart w:name="_Toc467474003" w:id="89"/>
      <w:bookmarkStart w:name="_Toc467477742" w:id="90"/>
      <w:bookmarkStart w:name="_Toc467494888" w:id="91"/>
      <w:bookmarkStart w:name="_Toc467495254" w:id="92"/>
      <w:bookmarkStart w:name="_Toc468086060" w:id="93"/>
      <w:bookmarkStart w:name="_Toc125110055" w:id="94"/>
      <w:r>
        <w:t>Usabilidade</w:t>
      </w:r>
      <w:bookmarkEnd w:id="88"/>
      <w:bookmarkEnd w:id="89"/>
      <w:bookmarkEnd w:id="90"/>
      <w:bookmarkEnd w:id="91"/>
      <w:bookmarkEnd w:id="92"/>
      <w:bookmarkEnd w:id="93"/>
      <w:bookmarkEnd w:id="94"/>
    </w:p>
    <w:p xmlns:wp14="http://schemas.microsoft.com/office/word/2010/wordml" w:rsidR="00F26727" w:rsidRDefault="00F26727" w14:paraId="0DCA19D2" wp14:textId="77777777">
      <w:pPr>
        <w:pStyle w:val="TextoNormal"/>
      </w:pPr>
      <w:r>
        <w:t>Esta seção descreve os requisitos não funcionais associados à facilidade de uso da interface com o usuário, material de treinamento e documentação do sistema.</w:t>
      </w:r>
    </w:p>
    <w:p xmlns:wp14="http://schemas.microsoft.com/office/word/2010/wordml" w:rsidR="00F26727" w:rsidRDefault="00F26727" w14:paraId="47156B4B" wp14:textId="77777777">
      <w:pPr>
        <w:pStyle w:val="Requisito"/>
      </w:pPr>
      <w:bookmarkStart w:name="_Toc467473457" w:id="95"/>
      <w:bookmarkStart w:name="_Toc467474004" w:id="96"/>
      <w:bookmarkStart w:name="_Toc467477743" w:id="97"/>
      <w:bookmarkStart w:name="_Toc467494889" w:id="98"/>
      <w:bookmarkStart w:name="_Toc467495255" w:id="99"/>
      <w:bookmarkStart w:name="_Toc468086061" w:id="100"/>
      <w:bookmarkStart w:name="_Toc125110056" w:id="101"/>
      <w:r>
        <w:t>[NF001]</w:t>
      </w:r>
      <w:bookmarkEnd w:id="95"/>
      <w:bookmarkEnd w:id="96"/>
      <w:bookmarkEnd w:id="97"/>
      <w:bookmarkEnd w:id="98"/>
      <w:bookmarkEnd w:id="99"/>
      <w:bookmarkEnd w:id="100"/>
      <w:r>
        <w:t xml:space="preserve"> &lt;Nome do requisito&gt;</w:t>
      </w:r>
      <w:bookmarkEnd w:id="101"/>
    </w:p>
    <w:p xmlns:wp14="http://schemas.microsoft.com/office/word/2010/wordml" w:rsidR="00F26727" w:rsidRDefault="00F26727" w14:paraId="28E4BEB4" wp14:textId="77777777">
      <w:pPr>
        <w:pStyle w:val="TextoNormal"/>
      </w:pPr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F26727" w14:paraId="6FFF581D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F26727" w:rsidRDefault="00F26727" w14:paraId="401FC1A9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26727" w:rsidRDefault="00F26727" w14:paraId="144A5D23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F26727" w:rsidRDefault="00F26727" w14:paraId="6957363D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F26727" w:rsidRDefault="00F26727" w14:paraId="738610EB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F26727" w:rsidRDefault="00F26727" w14:paraId="0FC668DB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F26727" w:rsidRDefault="00F26727" w14:paraId="637805D2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F26727" w:rsidRDefault="00F26727" w14:paraId="5D2B3BF3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2F72080E" wp14:textId="77777777">
      <w:pPr>
        <w:pStyle w:val="Requisito"/>
        <w:outlineLvl w:val="0"/>
      </w:pPr>
      <w:r>
        <w:t xml:space="preserve"> </w:t>
      </w:r>
      <w:bookmarkStart w:name="_Toc467473458" w:id="102"/>
      <w:bookmarkStart w:name="_Toc467474005" w:id="103"/>
      <w:bookmarkStart w:name="_Toc467477744" w:id="104"/>
      <w:bookmarkStart w:name="_Toc467494890" w:id="105"/>
      <w:bookmarkStart w:name="_Toc467495256" w:id="106"/>
      <w:bookmarkStart w:name="_Toc468086062" w:id="107"/>
      <w:bookmarkStart w:name="_Toc125110057" w:id="108"/>
      <w:r>
        <w:t>[NF…]</w:t>
      </w:r>
      <w:bookmarkEnd w:id="102"/>
      <w:bookmarkEnd w:id="103"/>
      <w:bookmarkEnd w:id="104"/>
      <w:bookmarkEnd w:id="105"/>
      <w:bookmarkEnd w:id="106"/>
      <w:bookmarkEnd w:id="107"/>
      <w:r>
        <w:t xml:space="preserve"> &lt;Nome do requisito&gt;</w:t>
      </w:r>
      <w:bookmarkEnd w:id="108"/>
    </w:p>
    <w:p xmlns:wp14="http://schemas.microsoft.com/office/word/2010/wordml" w:rsidR="00BB4A40" w:rsidP="00BB4A40" w:rsidRDefault="00BB4A40" w14:paraId="37A9368C" wp14:textId="77777777">
      <w:pPr>
        <w:pStyle w:val="TextoNormal"/>
      </w:pPr>
      <w:bookmarkStart w:name="_Toc467473459" w:id="109"/>
      <w:bookmarkStart w:name="_Toc467474006" w:id="110"/>
      <w:bookmarkStart w:name="_Toc467477745" w:id="111"/>
      <w:bookmarkStart w:name="_Toc467494891" w:id="112"/>
      <w:bookmarkStart w:name="_Toc467495257" w:id="113"/>
      <w:bookmarkStart w:name="_Toc468086063" w:id="114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B4A40" w:rsidTr="00506043" w14:paraId="7B9270BB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P="00506043" w:rsidRDefault="00BB4A40" w14:paraId="5F665029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463F29E8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40E3F2AC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3B7B4B86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067B216F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3A0FF5F2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3C9A5DD9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3561E8AD" wp14:textId="77777777">
      <w:pPr>
        <w:pStyle w:val="Ttulo2"/>
      </w:pPr>
      <w:bookmarkStart w:name="_Toc125110058" w:id="115"/>
      <w:r>
        <w:t>Confiabilidade</w:t>
      </w:r>
      <w:bookmarkEnd w:id="109"/>
      <w:bookmarkEnd w:id="110"/>
      <w:bookmarkEnd w:id="111"/>
      <w:bookmarkEnd w:id="112"/>
      <w:bookmarkEnd w:id="113"/>
      <w:bookmarkEnd w:id="114"/>
      <w:bookmarkEnd w:id="115"/>
    </w:p>
    <w:p xmlns:wp14="http://schemas.microsoft.com/office/word/2010/wordml" w:rsidR="00F26727" w:rsidRDefault="00F26727" w14:paraId="63AAD29E" wp14:textId="77777777">
      <w:pPr>
        <w:pStyle w:val="TextoNormal"/>
      </w:pPr>
      <w:r>
        <w:t xml:space="preserve">Esta seção descreve os requisitos não funcionais associados à freqüência, severidade de falhas do sistema e habilidade de recuperação das mesmas, bem como à corretude do sistema. </w:t>
      </w:r>
    </w:p>
    <w:p xmlns:wp14="http://schemas.microsoft.com/office/word/2010/wordml" w:rsidR="00F26727" w:rsidRDefault="00F26727" w14:paraId="72FC7662" wp14:textId="77777777">
      <w:pPr>
        <w:pStyle w:val="Requisito"/>
      </w:pPr>
      <w:bookmarkStart w:name="_Toc467473460" w:id="116"/>
      <w:bookmarkStart w:name="_Toc467474007" w:id="117"/>
      <w:bookmarkStart w:name="_Toc467477746" w:id="118"/>
      <w:bookmarkStart w:name="_Toc467494892" w:id="119"/>
      <w:bookmarkStart w:name="_Toc467495258" w:id="120"/>
      <w:bookmarkStart w:name="_Toc468086064" w:id="121"/>
      <w:bookmarkStart w:name="_Toc125110059" w:id="122"/>
      <w:r>
        <w:t>[NF</w:t>
      </w:r>
      <w:r w:rsidR="005C785E">
        <w:t>005</w:t>
      </w:r>
      <w:r>
        <w:t>]</w:t>
      </w:r>
      <w:bookmarkEnd w:id="116"/>
      <w:bookmarkEnd w:id="117"/>
      <w:bookmarkEnd w:id="118"/>
      <w:bookmarkEnd w:id="119"/>
      <w:bookmarkEnd w:id="120"/>
      <w:bookmarkEnd w:id="121"/>
      <w:r>
        <w:t xml:space="preserve"> &lt;Nome do requisito&gt;</w:t>
      </w:r>
      <w:bookmarkEnd w:id="122"/>
    </w:p>
    <w:p xmlns:wp14="http://schemas.microsoft.com/office/word/2010/wordml" w:rsidR="005C785E" w:rsidP="005C785E" w:rsidRDefault="005C785E" w14:paraId="55F409A6" wp14:textId="77777777">
      <w:pPr>
        <w:pStyle w:val="TextoNormal"/>
      </w:pPr>
      <w:bookmarkStart w:name="_Toc467473461" w:id="123"/>
      <w:bookmarkStart w:name="_Toc467474008" w:id="124"/>
      <w:bookmarkStart w:name="_Toc467477747" w:id="125"/>
      <w:bookmarkStart w:name="_Toc467494893" w:id="126"/>
      <w:bookmarkStart w:name="_Toc467495259" w:id="127"/>
      <w:bookmarkStart w:name="_Toc468086065" w:id="128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5C785E" w:rsidTr="00506043" w14:paraId="28C93FF8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5C785E" w:rsidP="00506043" w:rsidRDefault="005C785E" w14:paraId="210D9FC3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5C785E" w:rsidP="00506043" w:rsidRDefault="005C785E" w14:paraId="5630AD66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5C785E" w:rsidP="00506043" w:rsidRDefault="005C785E" w14:paraId="14B820BA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5C785E" w:rsidP="00506043" w:rsidRDefault="005C785E" w14:paraId="61829076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5C785E" w:rsidP="00506043" w:rsidRDefault="005C785E" w14:paraId="77D35E6E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5C785E" w:rsidP="00506043" w:rsidRDefault="005C785E" w14:paraId="2BA226A1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5C785E" w:rsidP="00506043" w:rsidRDefault="005C785E" w14:paraId="393C522D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5B7D207F" wp14:textId="77777777">
      <w:pPr>
        <w:pStyle w:val="Ttulo2"/>
      </w:pPr>
      <w:bookmarkStart w:name="_Toc125110060" w:id="129"/>
      <w:r>
        <w:t>Desempenho</w:t>
      </w:r>
      <w:bookmarkEnd w:id="123"/>
      <w:bookmarkEnd w:id="124"/>
      <w:bookmarkEnd w:id="125"/>
      <w:bookmarkEnd w:id="126"/>
      <w:bookmarkEnd w:id="127"/>
      <w:bookmarkEnd w:id="128"/>
      <w:bookmarkEnd w:id="129"/>
    </w:p>
    <w:p xmlns:wp14="http://schemas.microsoft.com/office/word/2010/wordml" w:rsidR="00F26727" w:rsidRDefault="00F26727" w14:paraId="7E7C0D2F" wp14:textId="77777777">
      <w:pPr>
        <w:pStyle w:val="TextoNormal"/>
        <w:rPr>
          <w:b/>
        </w:rPr>
      </w:pPr>
      <w:r>
        <w:t>Esta seção descreve os requisitos não funcionais associados à eficiência, uso de recursos e tempo de resposta do sistema.</w:t>
      </w:r>
    </w:p>
    <w:p xmlns:wp14="http://schemas.microsoft.com/office/word/2010/wordml" w:rsidR="00F26727" w:rsidRDefault="00F26727" w14:paraId="68D9244B" wp14:textId="77777777">
      <w:pPr>
        <w:pStyle w:val="Requisito"/>
      </w:pPr>
      <w:bookmarkStart w:name="_Toc467473462" w:id="130"/>
      <w:bookmarkStart w:name="_Toc467474009" w:id="131"/>
      <w:bookmarkStart w:name="_Toc467477748" w:id="132"/>
      <w:bookmarkStart w:name="_Toc467494894" w:id="133"/>
      <w:bookmarkStart w:name="_Toc467495260" w:id="134"/>
      <w:bookmarkStart w:name="_Toc468086066" w:id="135"/>
      <w:bookmarkStart w:name="_Toc125110061" w:id="136"/>
      <w:r>
        <w:t>[NF…]</w:t>
      </w:r>
      <w:bookmarkEnd w:id="130"/>
      <w:bookmarkEnd w:id="131"/>
      <w:bookmarkEnd w:id="132"/>
      <w:bookmarkEnd w:id="133"/>
      <w:bookmarkEnd w:id="134"/>
      <w:bookmarkEnd w:id="135"/>
      <w:r>
        <w:t xml:space="preserve"> &lt;Nome do requisito&gt;</w:t>
      </w:r>
      <w:bookmarkEnd w:id="136"/>
    </w:p>
    <w:p xmlns:wp14="http://schemas.microsoft.com/office/word/2010/wordml" w:rsidR="00BB4A40" w:rsidP="00BB4A40" w:rsidRDefault="00BB4A40" w14:paraId="5E100700" wp14:textId="77777777">
      <w:pPr>
        <w:pStyle w:val="TextoNormal"/>
      </w:pPr>
      <w:bookmarkStart w:name="_Toc467473463" w:id="137"/>
      <w:bookmarkStart w:name="_Toc467474010" w:id="138"/>
      <w:bookmarkStart w:name="_Toc467477749" w:id="139"/>
      <w:bookmarkStart w:name="_Toc467494895" w:id="140"/>
      <w:bookmarkStart w:name="_Toc467495261" w:id="141"/>
      <w:bookmarkStart w:name="_Toc468086067" w:id="142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B4A40" w:rsidTr="00506043" w14:paraId="2113E7D0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P="00506043" w:rsidRDefault="00BB4A40" w14:paraId="30B2A933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17AD93B2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3E195B72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0DE4B5B7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40FE2D39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66204FF1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1E064A5E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493D30B1" wp14:textId="77777777">
      <w:pPr>
        <w:pStyle w:val="Ttulo2"/>
      </w:pPr>
      <w:bookmarkStart w:name="_Toc125110062" w:id="143"/>
      <w:r>
        <w:t>Segurança</w:t>
      </w:r>
      <w:bookmarkEnd w:id="137"/>
      <w:bookmarkEnd w:id="138"/>
      <w:bookmarkEnd w:id="139"/>
      <w:bookmarkEnd w:id="140"/>
      <w:bookmarkEnd w:id="141"/>
      <w:bookmarkEnd w:id="142"/>
      <w:bookmarkEnd w:id="143"/>
    </w:p>
    <w:p xmlns:wp14="http://schemas.microsoft.com/office/word/2010/wordml" w:rsidR="00F26727" w:rsidRDefault="00F26727" w14:paraId="4A662647" wp14:textId="77777777">
      <w:pPr>
        <w:pStyle w:val="TextoNormal"/>
      </w:pPr>
      <w:r>
        <w:t xml:space="preserve">Esta seção descreve os requisitos não funcionais associados à integridade, privacidade e autenticidade dos dados do sistema. </w:t>
      </w:r>
    </w:p>
    <w:p xmlns:wp14="http://schemas.microsoft.com/office/word/2010/wordml" w:rsidR="00F26727" w:rsidRDefault="00F26727" w14:paraId="2BA6882F" wp14:textId="77777777">
      <w:pPr>
        <w:pStyle w:val="Requisito"/>
      </w:pPr>
      <w:bookmarkStart w:name="_Toc467473464" w:id="144"/>
      <w:bookmarkStart w:name="_Toc467474011" w:id="145"/>
      <w:bookmarkStart w:name="_Toc467477750" w:id="146"/>
      <w:bookmarkStart w:name="_Toc467494896" w:id="147"/>
      <w:bookmarkStart w:name="_Toc467495262" w:id="148"/>
      <w:bookmarkStart w:name="_Toc468086068" w:id="149"/>
      <w:bookmarkStart w:name="_Toc125110063" w:id="150"/>
      <w:r>
        <w:t>[NF…]</w:t>
      </w:r>
      <w:bookmarkEnd w:id="144"/>
      <w:bookmarkEnd w:id="145"/>
      <w:bookmarkEnd w:id="146"/>
      <w:bookmarkEnd w:id="147"/>
      <w:bookmarkEnd w:id="148"/>
      <w:bookmarkEnd w:id="149"/>
      <w:r>
        <w:t xml:space="preserve"> &lt;Nome do requisito&gt;</w:t>
      </w:r>
      <w:bookmarkEnd w:id="150"/>
    </w:p>
    <w:p xmlns:wp14="http://schemas.microsoft.com/office/word/2010/wordml" w:rsidR="00BB4A40" w:rsidP="00BB4A40" w:rsidRDefault="00BB4A40" w14:paraId="2B358EA3" wp14:textId="77777777">
      <w:pPr>
        <w:pStyle w:val="TextoNormal"/>
      </w:pPr>
      <w:bookmarkStart w:name="_Toc467473465" w:id="151"/>
      <w:bookmarkStart w:name="_Toc467474012" w:id="152"/>
      <w:bookmarkStart w:name="_Toc467477751" w:id="153"/>
      <w:bookmarkStart w:name="_Toc467494897" w:id="154"/>
      <w:bookmarkStart w:name="_Toc467495263" w:id="155"/>
      <w:bookmarkStart w:name="_Toc468086069" w:id="156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B4A40" w:rsidTr="00506043" w14:paraId="3C66216B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P="00506043" w:rsidRDefault="00BB4A40" w14:paraId="0CB9E479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2DBF0D7D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3008D1ED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6B62F1B3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3F04AF9F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02F2C34E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4969EC19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735D36FA" wp14:textId="77777777">
      <w:pPr>
        <w:pStyle w:val="Ttulo2"/>
      </w:pPr>
      <w:bookmarkStart w:name="_Toc125110064" w:id="157"/>
      <w:r>
        <w:t>Distribuição</w:t>
      </w:r>
      <w:bookmarkEnd w:id="151"/>
      <w:bookmarkEnd w:id="152"/>
      <w:bookmarkEnd w:id="153"/>
      <w:bookmarkEnd w:id="154"/>
      <w:bookmarkEnd w:id="155"/>
      <w:bookmarkEnd w:id="156"/>
      <w:bookmarkEnd w:id="157"/>
    </w:p>
    <w:p xmlns:wp14="http://schemas.microsoft.com/office/word/2010/wordml" w:rsidR="00F26727" w:rsidRDefault="00F26727" w14:paraId="7461BE8B" wp14:textId="77777777">
      <w:pPr>
        <w:pStyle w:val="TextoNormal"/>
      </w:pPr>
      <w:r>
        <w:t>Esta seção descreve os requisitos não funcionais associados à distribuição da versão executável do sistema.</w:t>
      </w:r>
    </w:p>
    <w:p xmlns:wp14="http://schemas.microsoft.com/office/word/2010/wordml" w:rsidR="00F26727" w:rsidRDefault="00F26727" w14:paraId="38978A2B" wp14:textId="77777777">
      <w:pPr>
        <w:pStyle w:val="Requisito"/>
      </w:pPr>
      <w:bookmarkStart w:name="_Toc467473466" w:id="158"/>
      <w:bookmarkStart w:name="_Toc467474013" w:id="159"/>
      <w:bookmarkStart w:name="_Toc467477752" w:id="160"/>
      <w:bookmarkStart w:name="_Toc467494898" w:id="161"/>
      <w:bookmarkStart w:name="_Toc467495264" w:id="162"/>
      <w:bookmarkStart w:name="_Toc468086070" w:id="163"/>
      <w:bookmarkStart w:name="_Toc125110065" w:id="164"/>
      <w:r>
        <w:t>[NF…]</w:t>
      </w:r>
      <w:bookmarkEnd w:id="158"/>
      <w:bookmarkEnd w:id="159"/>
      <w:bookmarkEnd w:id="160"/>
      <w:bookmarkEnd w:id="161"/>
      <w:bookmarkEnd w:id="162"/>
      <w:bookmarkEnd w:id="163"/>
      <w:r>
        <w:t xml:space="preserve"> &lt;Nome do requisito&gt;</w:t>
      </w:r>
      <w:bookmarkEnd w:id="164"/>
    </w:p>
    <w:p xmlns:wp14="http://schemas.microsoft.com/office/word/2010/wordml" w:rsidR="00BB4A40" w:rsidP="00BB4A40" w:rsidRDefault="00BB4A40" w14:paraId="3B0F3C07" wp14:textId="77777777">
      <w:pPr>
        <w:pStyle w:val="TextoNormal"/>
      </w:pPr>
      <w:bookmarkStart w:name="_Toc467473467" w:id="165"/>
      <w:bookmarkStart w:name="_Toc467474014" w:id="166"/>
      <w:bookmarkStart w:name="_Toc467477753" w:id="167"/>
      <w:bookmarkStart w:name="_Toc467494899" w:id="168"/>
      <w:bookmarkStart w:name="_Toc467495265" w:id="169"/>
      <w:bookmarkStart w:name="_Toc468086071" w:id="170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B4A40" w:rsidTr="00506043" w14:paraId="407363BD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P="00506043" w:rsidRDefault="00BB4A40" w14:paraId="17B02F90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680A4E5D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69EE0661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19219836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329B50B3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296FEF7D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7D9C5A8F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1B4C7DCB" wp14:textId="77777777">
      <w:pPr>
        <w:pStyle w:val="Ttulo2"/>
      </w:pPr>
      <w:bookmarkStart w:name="_Toc125110066" w:id="171"/>
      <w:r>
        <w:t>Padrões</w:t>
      </w:r>
      <w:bookmarkEnd w:id="165"/>
      <w:bookmarkEnd w:id="166"/>
      <w:bookmarkEnd w:id="167"/>
      <w:bookmarkEnd w:id="168"/>
      <w:bookmarkEnd w:id="169"/>
      <w:bookmarkEnd w:id="170"/>
      <w:bookmarkEnd w:id="171"/>
    </w:p>
    <w:p xmlns:wp14="http://schemas.microsoft.com/office/word/2010/wordml" w:rsidR="00F26727" w:rsidRDefault="00F26727" w14:paraId="0CFF5726" wp14:textId="77777777">
      <w:pPr>
        <w:pStyle w:val="TextoNormal"/>
      </w:pPr>
      <w:r>
        <w:t xml:space="preserve">Esta seção descreve os requisitos não funcionais associados a padrões ou normas que devem ser seguidos pelo sistema ou pelo seu processo de desenvolvimento. </w:t>
      </w:r>
    </w:p>
    <w:p xmlns:wp14="http://schemas.microsoft.com/office/word/2010/wordml" w:rsidR="00F26727" w:rsidRDefault="00F26727" w14:paraId="62576BD3" wp14:textId="77777777">
      <w:pPr>
        <w:pStyle w:val="TextoNormal"/>
      </w:pPr>
      <w:r>
        <w:t xml:space="preserve">&lt;Se você mencionar documentos relacionados, não esqueça de listá-los na seção 1.3.&gt; </w:t>
      </w:r>
    </w:p>
    <w:p xmlns:wp14="http://schemas.microsoft.com/office/word/2010/wordml" w:rsidR="00F26727" w:rsidRDefault="00F26727" w14:paraId="158BCA20" wp14:textId="77777777">
      <w:pPr>
        <w:pStyle w:val="Requisito"/>
      </w:pPr>
      <w:bookmarkStart w:name="_Toc467473468" w:id="172"/>
      <w:bookmarkStart w:name="_Toc467474015" w:id="173"/>
      <w:bookmarkStart w:name="_Toc467477754" w:id="174"/>
      <w:bookmarkStart w:name="_Toc467494900" w:id="175"/>
      <w:bookmarkStart w:name="_Toc467495266" w:id="176"/>
      <w:bookmarkStart w:name="_Toc468086072" w:id="177"/>
      <w:bookmarkStart w:name="_Toc125110067" w:id="178"/>
      <w:r>
        <w:t>[NF…]</w:t>
      </w:r>
      <w:bookmarkEnd w:id="172"/>
      <w:bookmarkEnd w:id="173"/>
      <w:bookmarkEnd w:id="174"/>
      <w:bookmarkEnd w:id="175"/>
      <w:bookmarkEnd w:id="176"/>
      <w:bookmarkEnd w:id="177"/>
      <w:r>
        <w:t xml:space="preserve"> &lt;Nome do requisito&gt;</w:t>
      </w:r>
      <w:bookmarkEnd w:id="178"/>
    </w:p>
    <w:p xmlns:wp14="http://schemas.microsoft.com/office/word/2010/wordml" w:rsidR="00BB4A40" w:rsidP="00BB4A40" w:rsidRDefault="00BB4A40" w14:paraId="1A68622C" wp14:textId="77777777">
      <w:pPr>
        <w:pStyle w:val="TextoNormal"/>
      </w:pPr>
      <w:bookmarkStart w:name="_Toc467473469" w:id="179"/>
      <w:bookmarkStart w:name="_Toc467474016" w:id="180"/>
      <w:bookmarkStart w:name="_Toc467477755" w:id="181"/>
      <w:bookmarkStart w:name="_Toc467494901" w:id="182"/>
      <w:bookmarkStart w:name="_Toc467495267" w:id="183"/>
      <w:bookmarkStart w:name="_Toc468086073" w:id="184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B4A40" w:rsidTr="00506043" w14:paraId="77477AD7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P="00506043" w:rsidRDefault="00BB4A40" w14:paraId="22693F7E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7194DBDC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79869FD7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769D0D3C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67F53B65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54CD245A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28F89AAC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74564983" wp14:textId="77777777">
      <w:pPr>
        <w:pStyle w:val="Ttulo2"/>
      </w:pPr>
      <w:bookmarkStart w:name="_Toc125110068" w:id="185"/>
      <w:r>
        <w:t>Hardware e software</w:t>
      </w:r>
      <w:bookmarkEnd w:id="179"/>
      <w:bookmarkEnd w:id="180"/>
      <w:bookmarkEnd w:id="181"/>
      <w:bookmarkEnd w:id="182"/>
      <w:bookmarkEnd w:id="183"/>
      <w:bookmarkEnd w:id="184"/>
      <w:bookmarkEnd w:id="185"/>
    </w:p>
    <w:p xmlns:wp14="http://schemas.microsoft.com/office/word/2010/wordml" w:rsidR="00F26727" w:rsidRDefault="00F26727" w14:paraId="37C32AC1" wp14:textId="77777777">
      <w:pPr>
        <w:pStyle w:val="TextoNormal"/>
      </w:pPr>
      <w:bookmarkStart w:name="_Ref471381570" w:id="186"/>
      <w:r>
        <w:t xml:space="preserve">Esta seção descreve os requisitos não funcionais associados ao hardware e software usados para desenvolver ou para executar o sistema. </w:t>
      </w:r>
    </w:p>
    <w:p xmlns:wp14="http://schemas.microsoft.com/office/word/2010/wordml" w:rsidR="00F26727" w:rsidRDefault="00F26727" w14:paraId="48E19F67" wp14:textId="77777777">
      <w:pPr>
        <w:pStyle w:val="Requisito"/>
      </w:pPr>
      <w:bookmarkStart w:name="_Toc467473470" w:id="187"/>
      <w:bookmarkStart w:name="_Toc467474017" w:id="188"/>
      <w:bookmarkStart w:name="_Toc467477756" w:id="189"/>
      <w:bookmarkStart w:name="_Toc467494902" w:id="190"/>
      <w:bookmarkStart w:name="_Toc467495268" w:id="191"/>
      <w:bookmarkStart w:name="_Toc468086074" w:id="192"/>
      <w:bookmarkStart w:name="_Toc125110069" w:id="193"/>
      <w:r>
        <w:t>[NF…]</w:t>
      </w:r>
      <w:bookmarkEnd w:id="187"/>
      <w:bookmarkEnd w:id="188"/>
      <w:bookmarkEnd w:id="189"/>
      <w:bookmarkEnd w:id="190"/>
      <w:bookmarkEnd w:id="191"/>
      <w:bookmarkEnd w:id="192"/>
      <w:r>
        <w:t xml:space="preserve"> &lt;Nome do requisito&gt;</w:t>
      </w:r>
      <w:bookmarkEnd w:id="193"/>
    </w:p>
    <w:p xmlns:wp14="http://schemas.microsoft.com/office/word/2010/wordml" w:rsidR="00BB4A40" w:rsidP="00BB4A40" w:rsidRDefault="00BB4A40" w14:paraId="79586E88" wp14:textId="77777777">
      <w:pPr>
        <w:pStyle w:val="TextoNormal"/>
      </w:pPr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B4A40" w:rsidTr="00506043" w14:paraId="64E1A0EE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P="00506043" w:rsidRDefault="00BB4A40" w14:paraId="6C273FD1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1231BE67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484AEC48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36FEB5B0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2574A00C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30D7AA69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16C6371D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7196D064" wp14:textId="77777777">
      <w:pPr>
        <w:pStyle w:val="TextoNormal"/>
      </w:pPr>
    </w:p>
    <w:p xmlns:wp14="http://schemas.microsoft.com/office/word/2010/wordml" w:rsidR="00F26727" w:rsidRDefault="00F26727" w14:paraId="34FF1C98" wp14:textId="77777777">
      <w:pPr>
        <w:pStyle w:val="TextoNormal"/>
        <w:sectPr w:rsidR="00F26727">
          <w:headerReference w:type="default" r:id="rId23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</w:p>
    <w:bookmarkStart w:name="_Toc467473471" w:id="194"/>
    <w:bookmarkStart w:name="_Toc467474018" w:id="195"/>
    <w:bookmarkStart w:name="_Toc467477757" w:id="196"/>
    <w:bookmarkStart w:name="_Toc467494903" w:id="197"/>
    <w:bookmarkStart w:name="_Toc467495269" w:id="198"/>
    <w:bookmarkStart w:name="_Toc468086075" w:id="199"/>
    <w:p xmlns:wp14="http://schemas.microsoft.com/office/word/2010/wordml" w:rsidR="00F26727" w:rsidRDefault="00F26727" w14:paraId="6D072C0D" wp14:textId="77777777">
      <w:pPr>
        <w:pStyle w:val="Captulo"/>
        <w:framePr w:hSpace="180" w:wrap="around" w:hAnchor="page" w:vAnchor="text" w:x="9937" w:y="1"/>
        <w:rPr>
          <w:sz w:val="24"/>
        </w:rPr>
      </w:pPr>
      <w:r>
        <w:rPr>
          <w:sz w:val="24"/>
        </w:rPr>
        <w:object w:dxaOrig="581" w:dyaOrig="725" w14:anchorId="56D72BD5">
          <v:shape id="_x0000_i1030" style="width:29.25pt;height:36.75pt" o:ole="" type="#_x0000_t75">
            <v:imagedata o:title="" r:id="rId24"/>
          </v:shape>
          <o:OLEObject Type="Embed" ProgID="Word.Picture.6" ShapeID="_x0000_i1030" DrawAspect="Content" ObjectID="_1759052314" r:id="rId25"/>
        </w:object>
      </w:r>
    </w:p>
    <w:p xmlns:wp14="http://schemas.microsoft.com/office/word/2010/wordml" w:rsidR="00F26727" w:rsidRDefault="00F26727" w14:paraId="5368E198" wp14:textId="7777777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xmlns:wp14="http://schemas.microsoft.com/office/word/2010/wordml" w:rsidR="00F26727" w:rsidRDefault="00F26727" w14:paraId="70107F15" wp14:textId="77777777">
      <w:pPr>
        <w:pStyle w:val="Ttulo1"/>
      </w:pPr>
      <w:r>
        <w:t>Descrição da interface</w:t>
      </w:r>
      <w:bookmarkEnd w:id="186"/>
      <w:r>
        <w:t xml:space="preserve"> com o usuário</w:t>
      </w:r>
      <w:bookmarkEnd w:id="194"/>
      <w:bookmarkEnd w:id="195"/>
      <w:bookmarkEnd w:id="196"/>
      <w:bookmarkEnd w:id="197"/>
      <w:bookmarkEnd w:id="198"/>
      <w:bookmarkEnd w:id="199"/>
    </w:p>
    <w:p xmlns:wp14="http://schemas.microsoft.com/office/word/2010/wordml" w:rsidRPr="00506043" w:rsidR="00F26727" w:rsidRDefault="00F26727" w14:paraId="23A96C83" wp14:textId="7777777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desenhos ou rascunhos das telas do sistema que forem necessários ou convenientes para esclarecer algum dos requisitos do sistema. </w:t>
      </w:r>
      <w:r w:rsidRPr="00506043" w:rsidR="00376C8A">
        <w:rPr>
          <w:color w:val="5B9BD5"/>
        </w:rPr>
        <w:t xml:space="preserve">O aluno pode </w:t>
      </w:r>
      <w:r w:rsidRPr="00506043" w:rsidR="001E4902">
        <w:rPr>
          <w:color w:val="5B9BD5"/>
        </w:rPr>
        <w:t>utilizar ferramentas como Balsamiq para prototipar a interface</w:t>
      </w:r>
      <w:r w:rsidRPr="00506043" w:rsidR="004703C7">
        <w:rPr>
          <w:color w:val="5B9BD5"/>
        </w:rPr>
        <w:t>, apesar de não ser a melhor opção</w:t>
      </w:r>
      <w:r w:rsidRPr="00506043" w:rsidR="00376C8A">
        <w:rPr>
          <w:color w:val="5B9BD5"/>
        </w:rPr>
        <w:t xml:space="preserve">. Mais ferramentas podem ser encontradas em </w:t>
      </w:r>
      <w:hyperlink w:history="1" r:id="rId26">
        <w:r w:rsidRPr="005E7C47" w:rsidR="00376C8A">
          <w:rPr>
            <w:rStyle w:val="Hyperlink"/>
          </w:rPr>
          <w:t>https://dcrazed.com/best-free-wireframe-tools/</w:t>
        </w:r>
      </w:hyperlink>
      <w:r w:rsidR="00376C8A">
        <w:rPr>
          <w:color w:val="5B9BD5"/>
        </w:rPr>
        <w:t>.</w:t>
      </w:r>
      <w:r w:rsidRPr="00506043" w:rsidR="001E4902">
        <w:rPr>
          <w:color w:val="5B9BD5"/>
        </w:rPr>
        <w:t xml:space="preserve"> </w:t>
      </w:r>
      <w:r w:rsidRPr="00506043" w:rsidR="004703C7">
        <w:rPr>
          <w:color w:val="5B9BD5"/>
        </w:rPr>
        <w:t>A melhor opção RECOMENDADA</w:t>
      </w:r>
      <w:r w:rsidRPr="00506043" w:rsidR="001E4902">
        <w:rPr>
          <w:color w:val="5B9BD5"/>
        </w:rPr>
        <w:t xml:space="preserve"> FORTEMENTE </w:t>
      </w:r>
      <w:r w:rsidRPr="00506043" w:rsidR="004703C7">
        <w:rPr>
          <w:color w:val="5B9BD5"/>
        </w:rPr>
        <w:t xml:space="preserve">é para </w:t>
      </w:r>
      <w:r w:rsidRPr="00506043" w:rsidR="001E4902">
        <w:rPr>
          <w:color w:val="5B9BD5"/>
        </w:rPr>
        <w:t xml:space="preserve">o aluno </w:t>
      </w:r>
      <w:r w:rsidRPr="00506043" w:rsidR="004703C7">
        <w:rPr>
          <w:color w:val="5B9BD5"/>
        </w:rPr>
        <w:t>fazer</w:t>
      </w:r>
      <w:r w:rsidRPr="00506043" w:rsidR="001E4902">
        <w:rPr>
          <w:color w:val="5B9BD5"/>
        </w:rPr>
        <w:t xml:space="preserve"> a prototipação da interface em HTML, Angular ou qualquer outra tecnologia que o permita fazer a interface de sistema</w:t>
      </w:r>
      <w:r w:rsidRPr="00506043" w:rsidR="00106D1A">
        <w:rPr>
          <w:color w:val="5B9BD5"/>
        </w:rPr>
        <w:t>s</w:t>
      </w:r>
      <w:r w:rsidRPr="00506043" w:rsidR="001E4902">
        <w:rPr>
          <w:color w:val="5B9BD5"/>
        </w:rPr>
        <w:t xml:space="preserve"> WEB</w:t>
      </w:r>
      <w:r w:rsidRPr="00506043" w:rsidR="004703C7">
        <w:rPr>
          <w:color w:val="5B9BD5"/>
        </w:rPr>
        <w:t xml:space="preserve"> e reaproveitá-la na fase de projeto. Assim evita-se o fato de fazer desenhos de interface os quais serão jogados fora por não ser a interface propriamente dita</w:t>
      </w:r>
      <w:r w:rsidRPr="00506043" w:rsidR="001E4902">
        <w:rPr>
          <w:color w:val="5B9BD5"/>
        </w:rPr>
        <w:t xml:space="preserve">. </w:t>
      </w:r>
      <w:r w:rsidRPr="00506043">
        <w:rPr>
          <w:color w:val="5B9BD5"/>
        </w:rPr>
        <w:t xml:space="preserve">Use nomes </w:t>
      </w:r>
      <w:r w:rsidRPr="00506043" w:rsidR="00106D1A">
        <w:rPr>
          <w:color w:val="5B9BD5"/>
        </w:rPr>
        <w:t xml:space="preserve">significativos </w:t>
      </w:r>
      <w:r w:rsidRPr="00506043">
        <w:rPr>
          <w:color w:val="5B9BD5"/>
        </w:rPr>
        <w:t xml:space="preserve">para identificar cada interface </w:t>
      </w:r>
      <w:r w:rsidRPr="00506043" w:rsidR="00106D1A">
        <w:rPr>
          <w:color w:val="5B9BD5"/>
        </w:rPr>
        <w:t xml:space="preserve">como I_Login, I_Erro_login, I_CadastrarCliente. Descreva cada interface </w:t>
      </w:r>
      <w:r w:rsidRPr="00506043">
        <w:rPr>
          <w:color w:val="5B9BD5"/>
        </w:rPr>
        <w:t xml:space="preserve"> em </w:t>
      </w:r>
      <w:r w:rsidRPr="00506043" w:rsidR="00106D1A">
        <w:rPr>
          <w:color w:val="5B9BD5"/>
        </w:rPr>
        <w:t>uma subseção</w:t>
      </w:r>
      <w:r w:rsidRPr="00506043">
        <w:rPr>
          <w:color w:val="5B9BD5"/>
        </w:rPr>
        <w:t>.</w:t>
      </w:r>
      <w:r w:rsidRPr="00506043" w:rsidR="004703C7">
        <w:rPr>
          <w:color w:val="5B9BD5"/>
        </w:rPr>
        <w:t xml:space="preserve"> O aluno deverá utilizar templates já prontos caso queira, fazendo uma interface agradável.</w:t>
      </w:r>
      <w:r w:rsidRPr="00506043">
        <w:rPr>
          <w:color w:val="5B9BD5"/>
        </w:rPr>
        <w:t>&gt;</w:t>
      </w:r>
    </w:p>
    <w:p xmlns:wp14="http://schemas.microsoft.com/office/word/2010/wordml" w:rsidR="00686F78" w:rsidRDefault="00686F78" w14:paraId="3CBDB76A" wp14:textId="77777777">
      <w:pPr>
        <w:pStyle w:val="TextoNormal"/>
      </w:pPr>
      <w: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xmlns:wp14="http://schemas.microsoft.com/office/word/2010/wordml" w:rsidR="00F75223" w:rsidRDefault="00F75223" w14:paraId="48A21919" wp14:textId="77777777">
      <w:pPr>
        <w:pStyle w:val="TextoNormal"/>
      </w:pPr>
    </w:p>
    <w:p xmlns:wp14="http://schemas.microsoft.com/office/word/2010/wordml" w:rsidR="00F75223" w:rsidP="00F75223" w:rsidRDefault="00F75223" w14:paraId="40C631AB" wp14:textId="77777777">
      <w:pPr>
        <w:pStyle w:val="Ttulo2"/>
      </w:pPr>
      <w:bookmarkStart w:name="_Toc125110070" w:id="200"/>
      <w:r>
        <w:t>PROTOTIPAÇÃO</w:t>
      </w:r>
      <w:bookmarkEnd w:id="200"/>
    </w:p>
    <w:p xmlns:wp14="http://schemas.microsoft.com/office/word/2010/wordml" w:rsidR="00F75223" w:rsidP="00F75223" w:rsidRDefault="00F75223" w14:paraId="31F9079B" wp14:textId="77777777">
      <w:pPr>
        <w:pStyle w:val="TextoNormal"/>
        <w:ind w:left="0"/>
        <w:rPr>
          <w:color w:val="8EAADB"/>
        </w:rPr>
      </w:pPr>
      <w:r w:rsidRPr="00E562BE">
        <w:rPr>
          <w:color w:val="8EAADB"/>
        </w:rPr>
        <w:t>&lt;</w:t>
      </w:r>
      <w:r>
        <w:rPr>
          <w:color w:val="8EAADB"/>
        </w:rPr>
        <w:t>Se você utilizou uma ferramenta como FIGMA, XD ou similares e tem LINK QUE POSSA DISPONIBILIZAR, INSIRA O LINK AQUI E PRONTO. Lembre-se que a prototipação da tela deve conter também a navegação entre as telas. Caso não tenha usado essas ferramentas, leia o item abaixo</w:t>
      </w:r>
      <w:r w:rsidRPr="00E562BE">
        <w:rPr>
          <w:color w:val="8EAADB"/>
        </w:rPr>
        <w:t>&gt;</w:t>
      </w:r>
    </w:p>
    <w:p xmlns:wp14="http://schemas.microsoft.com/office/word/2010/wordml" w:rsidRPr="00F75223" w:rsidR="00F75223" w:rsidP="00F75223" w:rsidRDefault="00F75223" w14:paraId="6BD18F9B" wp14:textId="77777777">
      <w:pPr>
        <w:pStyle w:val="TextoNormal"/>
        <w:ind w:left="0"/>
        <w:rPr>
          <w:color w:val="8EAADB"/>
        </w:rPr>
      </w:pPr>
    </w:p>
    <w:p xmlns:wp14="http://schemas.microsoft.com/office/word/2010/wordml" w:rsidR="006221EF" w:rsidP="006221EF" w:rsidRDefault="006221EF" w14:paraId="3EA305C4" wp14:textId="77777777">
      <w:pPr>
        <w:pStyle w:val="Ttulo2"/>
      </w:pPr>
      <w:bookmarkStart w:name="_Toc125110071" w:id="201"/>
      <w:r>
        <w:t>MAPA DE NAVEGAÇÃO DE INTERFACES</w:t>
      </w:r>
      <w:bookmarkEnd w:id="201"/>
    </w:p>
    <w:p xmlns:wp14="http://schemas.microsoft.com/office/word/2010/wordml" w:rsidRPr="00E562BE" w:rsidR="00E77561" w:rsidP="00E77561" w:rsidRDefault="004855AC" w14:paraId="72F367AE" wp14:textId="77777777">
      <w:pPr>
        <w:pStyle w:val="TextoNormal"/>
        <w:ind w:left="0"/>
        <w:rPr>
          <w:color w:val="8EAADB"/>
        </w:rPr>
      </w:pPr>
      <w:r w:rsidRPr="00E562BE">
        <w:rPr>
          <w:color w:val="8EAADB"/>
        </w:rPr>
        <w:t>&lt;</w:t>
      </w:r>
      <w:r w:rsidR="00F75223">
        <w:rPr>
          <w:color w:val="8EAADB"/>
        </w:rPr>
        <w:t>Se você NÃO utilizou Figma, XD ou ferramenta similar com ferramenta na WEB, apague o item acima prototipação. Além disso, faça seu mapa de navegação e as interfaces como exemplficadas abaixo.</w:t>
      </w:r>
      <w:r w:rsidRPr="00E562BE">
        <w:rPr>
          <w:color w:val="8EAADB"/>
        </w:rPr>
        <w:t>&gt;</w:t>
      </w:r>
    </w:p>
    <w:p xmlns:wp14="http://schemas.microsoft.com/office/word/2010/wordml" w:rsidR="004855AC" w:rsidP="00E77561" w:rsidRDefault="00CD10EA" w14:paraId="238601FE" wp14:textId="77777777">
      <w:pPr>
        <w:pStyle w:val="TextoNormal"/>
        <w:ind w:left="0"/>
      </w:pPr>
      <w:r>
        <w:drawing>
          <wp:inline xmlns:wp14="http://schemas.microsoft.com/office/word/2010/wordprocessingDrawing" distT="0" distB="0" distL="0" distR="0" wp14:anchorId="766F22E5" wp14:editId="7777777">
            <wp:extent cx="5676900" cy="3276600"/>
            <wp:effectExtent l="0" t="0" r="0" b="0"/>
            <wp:docPr id="7" name="Imagem 7" descr="Image result for navigation diagram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navigation diagram interfac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95" b="8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221EF" w:rsidP="00E77561" w:rsidRDefault="006221EF" w14:paraId="0F3CABC7" wp14:textId="77777777">
      <w:pPr>
        <w:pStyle w:val="TextoNormal"/>
        <w:ind w:left="0"/>
      </w:pPr>
    </w:p>
    <w:p xmlns:wp14="http://schemas.microsoft.com/office/word/2010/wordml" w:rsidRPr="00E562BE" w:rsidR="004855AC" w:rsidP="00E77561" w:rsidRDefault="004855AC" w14:paraId="12B2DD31" wp14:textId="77777777">
      <w:pPr>
        <w:pStyle w:val="TextoNormal"/>
        <w:ind w:left="0"/>
        <w:rPr>
          <w:color w:val="8EAADB"/>
        </w:rPr>
      </w:pPr>
      <w:r w:rsidRPr="00E562BE">
        <w:rPr>
          <w:color w:val="8EAADB"/>
        </w:rPr>
        <w:t>&lt;O nome dado as interfaces, abaixo, deve ser o mesmo nome que aparecerá na descrição dos Casos de Uso e nas caixas dos mapa de navegação acima.</w:t>
      </w:r>
      <w:r w:rsidR="00FD2015">
        <w:rPr>
          <w:color w:val="8EAADB"/>
        </w:rPr>
        <w:t xml:space="preserve"> O nome da interface é seu identificador e não deve haver nomes iguais para interfaces diferentes.</w:t>
      </w:r>
      <w:r w:rsidRPr="00E562BE">
        <w:rPr>
          <w:color w:val="8EAADB"/>
        </w:rPr>
        <w:t>&gt;</w:t>
      </w:r>
    </w:p>
    <w:p xmlns:wp14="http://schemas.microsoft.com/office/word/2010/wordml" w:rsidR="00F26727" w:rsidRDefault="00106D1A" w14:paraId="49E25632" wp14:textId="77777777">
      <w:pPr>
        <w:pStyle w:val="Ttulo2"/>
      </w:pPr>
      <w:bookmarkStart w:name="_Toc467473472" w:id="202"/>
      <w:bookmarkStart w:name="_Toc467474019" w:id="203"/>
      <w:bookmarkStart w:name="_Toc467477758" w:id="204"/>
      <w:bookmarkStart w:name="_Toc467494904" w:id="205"/>
      <w:bookmarkStart w:name="_Toc467495270" w:id="206"/>
      <w:bookmarkStart w:name="_Toc468086076" w:id="207"/>
      <w:bookmarkStart w:name="_Toc125110072" w:id="208"/>
      <w:r>
        <w:t xml:space="preserve">I_Login </w:t>
      </w:r>
      <w:bookmarkEnd w:id="202"/>
      <w:bookmarkEnd w:id="203"/>
      <w:bookmarkEnd w:id="204"/>
      <w:bookmarkEnd w:id="205"/>
      <w:bookmarkEnd w:id="206"/>
      <w:bookmarkEnd w:id="207"/>
      <w:bookmarkEnd w:id="208"/>
    </w:p>
    <w:p xmlns:wp14="http://schemas.microsoft.com/office/word/2010/wordml" w:rsidR="00F26727" w:rsidP="00E942D6" w:rsidRDefault="00CD10EA" w14:paraId="5B08B5D1" wp14:textId="77777777">
      <w:pPr>
        <w:pStyle w:val="TextoNormal"/>
        <w:jc w:val="center"/>
      </w:pPr>
      <w:r>
        <w:drawing>
          <wp:inline xmlns:wp14="http://schemas.microsoft.com/office/word/2010/wordprocessingDrawing" distT="0" distB="0" distL="0" distR="0" wp14:anchorId="03BBF1D6" wp14:editId="7777777">
            <wp:extent cx="3305175" cy="2667000"/>
            <wp:effectExtent l="0" t="0" r="0" b="0"/>
            <wp:docPr id="8" name="Imagem 8" descr="Image result for interface de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interface de logi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26727" w:rsidP="00686F78" w:rsidRDefault="00E942D6" w14:paraId="5E9613FC" wp14:textId="77777777">
      <w:pPr>
        <w:pStyle w:val="Ttulo3"/>
        <w:numPr>
          <w:ilvl w:val="0"/>
          <w:numId w:val="0"/>
        </w:numPr>
      </w:pPr>
      <w:bookmarkStart w:name="_Toc125110073" w:id="209"/>
      <w:r>
        <w:t>Informações c</w:t>
      </w:r>
      <w:r w:rsidR="00F26727">
        <w:t>ríticas da interface</w:t>
      </w:r>
      <w:bookmarkEnd w:id="209"/>
    </w:p>
    <w:p xmlns:wp14="http://schemas.microsoft.com/office/word/2010/wordml" w:rsidR="00E942D6" w:rsidP="00686F78" w:rsidRDefault="00E942D6" w14:paraId="43B6E344" wp14:textId="77777777">
      <w:pPr>
        <w:pStyle w:val="TextoNormal"/>
        <w:numPr>
          <w:ilvl w:val="0"/>
          <w:numId w:val="33"/>
        </w:numPr>
        <w:ind w:left="567" w:hanging="218"/>
      </w:pPr>
      <w:r>
        <w:t>O campo username deve ser um email válido.</w:t>
      </w:r>
    </w:p>
    <w:p xmlns:wp14="http://schemas.microsoft.com/office/word/2010/wordml" w:rsidR="009C0C24" w:rsidP="00686F78" w:rsidRDefault="00E942D6" w14:paraId="008720A2" wp14:textId="77777777">
      <w:pPr>
        <w:pStyle w:val="TextoNormal"/>
        <w:numPr>
          <w:ilvl w:val="0"/>
          <w:numId w:val="33"/>
        </w:numPr>
        <w:ind w:left="567" w:hanging="218"/>
      </w:pPr>
      <w:r>
        <w:t>A senha deve conter pelo menos uma letra maiúscula e uma minúscula</w:t>
      </w:r>
    </w:p>
    <w:p xmlns:wp14="http://schemas.microsoft.com/office/word/2010/wordml" w:rsidR="009C0C24" w:rsidP="00686F78" w:rsidRDefault="009C0C24" w14:paraId="2BAB0BFC" wp14:textId="77777777">
      <w:pPr>
        <w:pStyle w:val="TextoNormal"/>
        <w:numPr>
          <w:ilvl w:val="0"/>
          <w:numId w:val="33"/>
        </w:numPr>
        <w:ind w:left="567" w:hanging="218"/>
      </w:pPr>
      <w:r>
        <w:t xml:space="preserve">A senha deve conter pelo menos </w:t>
      </w:r>
      <w:r w:rsidR="00E942D6">
        <w:t xml:space="preserve">um número </w:t>
      </w:r>
    </w:p>
    <w:p xmlns:wp14="http://schemas.microsoft.com/office/word/2010/wordml" w:rsidR="00F26727" w:rsidP="00686F78" w:rsidRDefault="009C0C24" w14:paraId="3328A64A" wp14:textId="77777777">
      <w:pPr>
        <w:pStyle w:val="TextoNormal"/>
        <w:numPr>
          <w:ilvl w:val="0"/>
          <w:numId w:val="33"/>
        </w:numPr>
        <w:ind w:left="567" w:hanging="218"/>
      </w:pPr>
      <w:r>
        <w:t xml:space="preserve">A senha deve conter pelo menos </w:t>
      </w:r>
      <w:r w:rsidR="00E942D6">
        <w:t xml:space="preserve">um caracter especial. </w:t>
      </w:r>
    </w:p>
    <w:p xmlns:wp14="http://schemas.microsoft.com/office/word/2010/wordml" w:rsidR="00686F78" w:rsidP="00686F78" w:rsidRDefault="00F72B4E" w14:paraId="32316893" wp14:textId="77777777">
      <w:pPr>
        <w:pStyle w:val="TextoNormal"/>
        <w:numPr>
          <w:ilvl w:val="0"/>
          <w:numId w:val="33"/>
        </w:numPr>
        <w:ind w:left="567" w:hanging="218"/>
      </w:pPr>
      <w:r>
        <w:t xml:space="preserve">A </w:t>
      </w:r>
      <w:r w:rsidR="00686F78">
        <w:t>senha deve conter no máximo 50 caracteres.</w:t>
      </w:r>
    </w:p>
    <w:p xmlns:wp14="http://schemas.microsoft.com/office/word/2010/wordml" w:rsidR="00F26727" w:rsidRDefault="00686F78" w14:paraId="7E3A74EE" wp14:textId="77777777">
      <w:pPr>
        <w:pStyle w:val="Ttulo2"/>
      </w:pPr>
      <w:bookmarkStart w:name="_Toc467473473" w:id="210"/>
      <w:bookmarkStart w:name="_Toc467474020" w:id="211"/>
      <w:bookmarkStart w:name="_Toc467477759" w:id="212"/>
      <w:bookmarkStart w:name="_Toc467494905" w:id="213"/>
      <w:bookmarkStart w:name="_Toc467495271" w:id="214"/>
      <w:bookmarkStart w:name="_Toc468086077" w:id="215"/>
      <w:bookmarkStart w:name="_Toc125110074" w:id="216"/>
      <w:r>
        <w:t>IE_LoginUserNameLogin</w:t>
      </w:r>
      <w:bookmarkEnd w:id="210"/>
      <w:bookmarkEnd w:id="211"/>
      <w:bookmarkEnd w:id="212"/>
      <w:bookmarkEnd w:id="213"/>
      <w:bookmarkEnd w:id="214"/>
      <w:bookmarkEnd w:id="215"/>
      <w:bookmarkEnd w:id="216"/>
    </w:p>
    <w:p xmlns:wp14="http://schemas.microsoft.com/office/word/2010/wordml" w:rsidR="00F26727" w:rsidRDefault="00F26727" w14:paraId="7BABA5AC" wp14:textId="77777777">
      <w:pPr>
        <w:pStyle w:val="TextoNormal"/>
      </w:pPr>
      <w:r>
        <w:t>&lt;Prossiga no detalhamento das interfaces do sistema, descrevendo todas que for necessário, cada uma em uma subseção.&gt;</w:t>
      </w:r>
    </w:p>
    <w:p xmlns:wp14="http://schemas.microsoft.com/office/word/2010/wordml" w:rsidR="00686F78" w:rsidRDefault="00686F78" w14:paraId="16DEB4AB" wp14:textId="77777777">
      <w:pPr>
        <w:pStyle w:val="TextoNormal"/>
      </w:pPr>
    </w:p>
    <w:p xmlns:wp14="http://schemas.microsoft.com/office/word/2010/wordml" w:rsidR="00686F78" w:rsidP="00686F78" w:rsidRDefault="00686F78" w14:paraId="58170973" wp14:textId="77777777">
      <w:pPr>
        <w:pStyle w:val="Ttulo3"/>
        <w:numPr>
          <w:ilvl w:val="0"/>
          <w:numId w:val="0"/>
        </w:numPr>
      </w:pPr>
      <w:bookmarkStart w:name="_Toc125110075" w:id="217"/>
      <w:r>
        <w:t>Informações críticas da interface</w:t>
      </w:r>
      <w:bookmarkEnd w:id="217"/>
    </w:p>
    <w:p xmlns:wp14="http://schemas.microsoft.com/office/word/2010/wordml" w:rsidR="00686F78" w:rsidP="00686F78" w:rsidRDefault="00686F78" w14:paraId="666EBF8C" wp14:textId="77777777">
      <w:pPr>
        <w:pStyle w:val="TextoNormal"/>
        <w:numPr>
          <w:ilvl w:val="0"/>
          <w:numId w:val="33"/>
        </w:numPr>
        <w:ind w:left="567" w:hanging="218"/>
      </w:pPr>
      <w:r>
        <w:t>&lt;</w:t>
      </w:r>
      <w:r w:rsidRPr="00506043">
        <w:rPr>
          <w:color w:val="9CC2E5"/>
        </w:rPr>
        <w:t>Informação 1</w:t>
      </w:r>
      <w:r>
        <w:t>&gt;.</w:t>
      </w:r>
    </w:p>
    <w:p xmlns:wp14="http://schemas.microsoft.com/office/word/2010/wordml" w:rsidR="00686F78" w:rsidP="00686F78" w:rsidRDefault="00686F78" w14:paraId="5A335C0C" wp14:textId="77777777">
      <w:pPr>
        <w:pStyle w:val="TextoNormal"/>
        <w:numPr>
          <w:ilvl w:val="0"/>
          <w:numId w:val="33"/>
        </w:numPr>
        <w:ind w:left="567" w:hanging="218"/>
      </w:pPr>
      <w:r>
        <w:t>&lt;</w:t>
      </w:r>
      <w:r w:rsidRPr="00506043">
        <w:rPr>
          <w:color w:val="9CC2E5"/>
        </w:rPr>
        <w:t>Informação 2</w:t>
      </w:r>
      <w:r>
        <w:t xml:space="preserve">&gt;. </w:t>
      </w:r>
    </w:p>
    <w:p xmlns:wp14="http://schemas.microsoft.com/office/word/2010/wordml" w:rsidR="00686F78" w:rsidRDefault="00686F78" w14:paraId="0AD9C6F4" wp14:textId="77777777">
      <w:pPr>
        <w:pStyle w:val="TextoNormal"/>
      </w:pPr>
    </w:p>
    <w:p xmlns:wp14="http://schemas.microsoft.com/office/word/2010/wordml" w:rsidR="00686F78" w:rsidP="00686F78" w:rsidRDefault="00686F78" w14:paraId="486A4716" wp14:textId="77777777">
      <w:pPr>
        <w:pStyle w:val="Ttulo2"/>
      </w:pPr>
      <w:bookmarkStart w:name="_Toc125110076" w:id="218"/>
      <w:r>
        <w:t>IE_LoginUserNameLogin&lt;Identificador de outra interface&gt;</w:t>
      </w:r>
      <w:bookmarkEnd w:id="218"/>
    </w:p>
    <w:p xmlns:wp14="http://schemas.microsoft.com/office/word/2010/wordml" w:rsidR="00686F78" w:rsidP="00686F78" w:rsidRDefault="00686F78" w14:paraId="5F583258" wp14:textId="77777777">
      <w:pPr>
        <w:pStyle w:val="TextoNormal"/>
      </w:pPr>
      <w:r>
        <w:t>&lt;Prossiga no detalhamento das interfaces do sistema, descrevendo todas que for necessário, cada uma em uma subseção.&gt;</w:t>
      </w:r>
    </w:p>
    <w:p xmlns:wp14="http://schemas.microsoft.com/office/word/2010/wordml" w:rsidR="00686F78" w:rsidP="00686F78" w:rsidRDefault="00686F78" w14:paraId="4B1F511A" wp14:textId="77777777">
      <w:pPr>
        <w:pStyle w:val="TextoNormal"/>
      </w:pPr>
    </w:p>
    <w:p xmlns:wp14="http://schemas.microsoft.com/office/word/2010/wordml" w:rsidR="00500B20" w:rsidP="00500B20" w:rsidRDefault="00500B20" w14:paraId="3E121E44" wp14:textId="77777777">
      <w:pPr>
        <w:pStyle w:val="TextoNormal"/>
        <w:spacing w:before="0" w:after="0"/>
        <w:jc w:val="right"/>
      </w:pPr>
      <w:r>
        <w:br w:type="page"/>
      </w:r>
      <w:r w:rsidR="00CD10EA">
        <w:drawing>
          <wp:anchor xmlns:wp14="http://schemas.microsoft.com/office/word/2010/wordprocessingDrawing" distT="0" distB="0" distL="114300" distR="114300" simplePos="0" relativeHeight="251658240" behindDoc="0" locked="0" layoutInCell="1" allowOverlap="0" wp14:anchorId="4194C3C4" wp14:editId="7777777">
            <wp:simplePos x="0" y="0"/>
            <wp:positionH relativeFrom="column">
              <wp:posOffset>5375910</wp:posOffset>
            </wp:positionH>
            <wp:positionV relativeFrom="paragraph">
              <wp:posOffset>-13970</wp:posOffset>
            </wp:positionV>
            <wp:extent cx="327660" cy="472440"/>
            <wp:effectExtent l="0" t="0" r="0" b="0"/>
            <wp:wrapSquare wrapText="bothSides"/>
            <wp:docPr id="1" name="Imagem 3" descr="Number 5 poster | Print by Artsy Bucket | Poster prints, Black and white  posters, Wav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mber 5 poster | Print by Artsy Bucket | Poster prints, Black and white  posters, Wave poster"/>
                    <pic:cNvPicPr>
                      <a:picLocks noChangeAspect="1" noChangeArrowheads="1"/>
                    </pic:cNvPicPr>
                  </pic:nvPicPr>
                  <pic:blipFill>
                    <a:blip r:embed="rId29"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sz w:val="24"/>
        </w:rPr>
        <w:t>Capítulo</w:t>
      </w:r>
    </w:p>
    <w:p xmlns:wp14="http://schemas.microsoft.com/office/word/2010/wordml" w:rsidR="00500B20" w:rsidP="00500B20" w:rsidRDefault="00500B20" w14:paraId="1A96B41F" wp14:textId="77777777">
      <w:pPr>
        <w:pStyle w:val="Ttulo1"/>
      </w:pPr>
      <w:r>
        <w:t xml:space="preserve">Dicionário de Dados </w:t>
      </w:r>
    </w:p>
    <w:p xmlns:wp14="http://schemas.microsoft.com/office/word/2010/wordml" w:rsidRPr="00506043" w:rsidR="00333A3C" w:rsidP="00333A3C" w:rsidRDefault="00333A3C" w14:paraId="3C0D9869" wp14:textId="7777777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</w:t>
      </w:r>
      <w:r>
        <w:rPr>
          <w:color w:val="5B9BD5"/>
        </w:rPr>
        <w:t>o dicionário de dados. A identificação das entidades, seus campos, formatos, validação, valores default dentre outros.</w:t>
      </w:r>
      <w:r w:rsidRPr="00506043">
        <w:rPr>
          <w:color w:val="5B9BD5"/>
        </w:rPr>
        <w:t>&gt;</w:t>
      </w:r>
    </w:p>
    <w:p xmlns:wp14="http://schemas.microsoft.com/office/word/2010/wordml" w:rsidR="00333A3C" w:rsidP="00686F78" w:rsidRDefault="00333A3C" w14:paraId="65F9C3DC" wp14:textId="77777777">
      <w:pPr>
        <w:pStyle w:val="TextoNormal"/>
      </w:pPr>
    </w:p>
    <w:p xmlns:wp14="http://schemas.microsoft.com/office/word/2010/wordml" w:rsidR="00333A3C" w:rsidP="00686F78" w:rsidRDefault="00CD10EA" w14:paraId="5023141B" wp14:textId="77777777">
      <w:pPr>
        <w:pStyle w:val="TextoNormal"/>
      </w:pPr>
      <w:r>
        <w:drawing>
          <wp:inline xmlns:wp14="http://schemas.microsoft.com/office/word/2010/wordprocessingDrawing" distT="0" distB="0" distL="0" distR="0" wp14:anchorId="0530F10F" wp14:editId="7777777">
            <wp:extent cx="5410200" cy="2819400"/>
            <wp:effectExtent l="0" t="0" r="0" b="0"/>
            <wp:docPr id="9" name="Imagem 9" descr="Dicionário de Dados – Consulta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cionário de Dados – Consulta B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33A3C" w:rsidP="00686F78" w:rsidRDefault="00333A3C" w14:paraId="1F3B1409" wp14:textId="77777777">
      <w:pPr>
        <w:pStyle w:val="TextoNormal"/>
      </w:pPr>
    </w:p>
    <w:p xmlns:wp14="http://schemas.microsoft.com/office/word/2010/wordml" w:rsidR="00333A3C" w:rsidP="00686F78" w:rsidRDefault="00CD10EA" w14:paraId="562C75D1" wp14:textId="77777777">
      <w:pPr>
        <w:pStyle w:val="TextoNormal"/>
      </w:pPr>
      <w:r>
        <w:drawing>
          <wp:inline xmlns:wp14="http://schemas.microsoft.com/office/word/2010/wordprocessingDrawing" distT="0" distB="0" distL="0" distR="0" wp14:anchorId="0B747B76" wp14:editId="7777777">
            <wp:extent cx="5362575" cy="2819400"/>
            <wp:effectExtent l="0" t="0" r="0" b="0"/>
            <wp:docPr id="10" name="Imagem 10" descr="Dicionário de Dados – Consulta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cionário de Dados – Consulta B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3A3C">
      <w:headerReference w:type="default" r:id="rId32"/>
      <w:pgSz w:w="11906" w:h="16838" w:orient="portrait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CA6073" w:rsidRDefault="00CA6073" w14:paraId="664355AD" wp14:textId="77777777">
      <w:r>
        <w:separator/>
      </w:r>
    </w:p>
  </w:endnote>
  <w:endnote w:type="continuationSeparator" w:id="0">
    <w:p xmlns:wp14="http://schemas.microsoft.com/office/word/2010/wordml" w:rsidR="00CA6073" w:rsidRDefault="00CA6073" w14:paraId="1A96511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xmlns:wp14="http://schemas.microsoft.com/office/word/2010/wordml" w:rsidR="00F26727" w14:paraId="5BC1CFB6" wp14:textId="77777777">
      <w:tblPrEx>
        <w:tblCellMar>
          <w:top w:w="0" w:type="dxa"/>
          <w:bottom w:w="0" w:type="dxa"/>
        </w:tblCellMar>
      </w:tblPrEx>
      <w:tc>
        <w:tcPr>
          <w:tcW w:w="6487" w:type="dxa"/>
        </w:tcPr>
        <w:p w:rsidR="00F26727" w:rsidRDefault="00F26727" w14:paraId="201F67F7" wp14:textId="77777777">
          <w:pPr>
            <w:pStyle w:val="Rodap"/>
          </w:pPr>
          <w:r>
            <w:t xml:space="preserve">Versão &lt;x.y&gt; </w:t>
          </w:r>
        </w:p>
      </w:tc>
      <w:tc>
        <w:tcPr>
          <w:tcW w:w="2799" w:type="dxa"/>
        </w:tcPr>
        <w:p w:rsidR="00F26727" w:rsidRDefault="00F26727" w14:paraId="39AC30C2" wp14:textId="77777777">
          <w:pPr>
            <w:pStyle w:val="Rodap"/>
            <w:jc w:val="right"/>
          </w:pPr>
          <w:bookmarkStart w:name="_Ref471361557" w:id="2"/>
          <w:r>
            <w:t>&lt;</w:t>
          </w:r>
          <w:proofErr w:type="spellStart"/>
          <w:r>
            <w:t>mes</w:t>
          </w:r>
          <w:proofErr w:type="spellEnd"/>
          <w:r>
            <w:t xml:space="preserve"> / ano&gt;</w:t>
          </w:r>
        </w:p>
      </w:tc>
    </w:tr>
    <w:bookmarkEnd w:id="2"/>
  </w:tbl>
  <w:p xmlns:wp14="http://schemas.microsoft.com/office/word/2010/wordml" w:rsidR="00F26727" w:rsidRDefault="00F26727" w14:paraId="31126E5D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CA6073" w:rsidRDefault="00CA6073" w14:paraId="3041E394" wp14:textId="77777777">
      <w:r>
        <w:separator/>
      </w:r>
    </w:p>
  </w:footnote>
  <w:footnote w:type="continuationSeparator" w:id="0">
    <w:p xmlns:wp14="http://schemas.microsoft.com/office/word/2010/wordml" w:rsidR="00CA6073" w:rsidRDefault="00CA6073" w14:paraId="722B00AE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26727" w:rsidRDefault="00F26727" w14:paraId="53928121" wp14:textId="77777777">
    <w:pPr>
      <w:pStyle w:val="Cabealh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xmlns:wp14="http://schemas.microsoft.com/office/word/2010/wordml" w:rsidR="00F26727" w:rsidRDefault="00F26727" w14:paraId="2DE403A5" wp14:textId="777777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26727" w:rsidRDefault="00F26727" w14:paraId="6493453D" wp14:textId="77777777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26727" w:rsidRDefault="00F26727" w14:paraId="42C6D796" wp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F26727" w14:paraId="23B81F9D" wp14:textId="77777777">
      <w:tblPrEx>
        <w:tblCellMar>
          <w:top w:w="0" w:type="dxa"/>
          <w:bottom w:w="0" w:type="dxa"/>
        </w:tblCellMar>
      </w:tblPrEx>
      <w:tc>
        <w:tcPr>
          <w:tcW w:w="4621" w:type="dxa"/>
        </w:tcPr>
        <w:p w:rsidR="00F26727" w:rsidRDefault="00F26727" w14:paraId="704388A9" wp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54F10EA2" wp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xmlns:wp14="http://schemas.microsoft.com/office/word/2010/wordml" w:rsidR="00F26727" w:rsidRDefault="00F26727" w14:paraId="7DF4E37C" wp14:textId="77777777">
    <w:pPr>
      <w:pStyle w:val="Cabealho"/>
      <w:rPr>
        <w:rStyle w:val="Nmerodepgin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F26727" w14:paraId="1F62F15C" wp14:textId="77777777">
      <w:tblPrEx>
        <w:tblCellMar>
          <w:top w:w="0" w:type="dxa"/>
          <w:bottom w:w="0" w:type="dxa"/>
        </w:tblCellMar>
      </w:tblPrEx>
      <w:tc>
        <w:tcPr>
          <w:tcW w:w="4621" w:type="dxa"/>
        </w:tcPr>
        <w:p w:rsidR="00F26727" w:rsidRDefault="00F26727" w14:paraId="5E0B7279" wp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6F3BA8E6" wp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xmlns:wp14="http://schemas.microsoft.com/office/word/2010/wordml" w:rsidR="00F26727" w:rsidRDefault="00F26727" w14:paraId="44FB30F8" wp14:textId="77777777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F26727" w14:paraId="311F412D" wp14:textId="77777777">
      <w:tblPrEx>
        <w:tblCellMar>
          <w:top w:w="0" w:type="dxa"/>
          <w:bottom w:w="0" w:type="dxa"/>
        </w:tblCellMar>
      </w:tblPrEx>
      <w:tc>
        <w:tcPr>
          <w:tcW w:w="4621" w:type="dxa"/>
        </w:tcPr>
        <w:p w:rsidR="00F26727" w:rsidRDefault="00F26727" w14:paraId="093593B8" wp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6F37400C" wp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xmlns:wp14="http://schemas.microsoft.com/office/word/2010/wordml" w:rsidR="00F26727" w:rsidRDefault="00F26727" w14:paraId="1DA6542E" wp14:textId="77777777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F26727" w14:paraId="1C7124B9" wp14:textId="77777777">
      <w:tblPrEx>
        <w:tblCellMar>
          <w:top w:w="0" w:type="dxa"/>
          <w:bottom w:w="0" w:type="dxa"/>
        </w:tblCellMar>
      </w:tblPrEx>
      <w:tc>
        <w:tcPr>
          <w:tcW w:w="4621" w:type="dxa"/>
        </w:tcPr>
        <w:p w:rsidR="00F26727" w:rsidRDefault="00F26727" w14:paraId="4C59260C" wp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24CE52AD" wp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xmlns:wp14="http://schemas.microsoft.com/office/word/2010/wordml" w:rsidR="00F26727" w:rsidRDefault="00F26727" w14:paraId="54E11D2A" wp14:textId="77777777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F26727" w14:paraId="569C2654" wp14:textId="77777777">
      <w:tblPrEx>
        <w:tblCellMar>
          <w:top w:w="0" w:type="dxa"/>
          <w:bottom w:w="0" w:type="dxa"/>
        </w:tblCellMar>
      </w:tblPrEx>
      <w:tc>
        <w:tcPr>
          <w:tcW w:w="4621" w:type="dxa"/>
        </w:tcPr>
        <w:p w:rsidR="00F26727" w:rsidRDefault="00F26727" w14:paraId="25A23F1C" wp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793A4407" wp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xmlns:wp14="http://schemas.microsoft.com/office/word/2010/wordml" w:rsidR="00F26727" w:rsidRDefault="00F26727" w14:paraId="6E1831B3" wp14:textId="77777777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8">
    <w:nsid w:val="2de309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e2bf0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FFFFFFFB"/>
    <w:multiLevelType w:val="multilevel"/>
    <w:tmpl w:val="B4AE035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bullet"/>
      <w:pStyle w:val="Ttulo3"/>
      <w:lvlText w:val=""/>
      <w:lvlJc w:val="left"/>
      <w:rPr>
        <w:rFonts w:hint="default" w:ascii="Symbol" w:hAnsi="Symbol"/>
      </w:rPr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D11479D"/>
    <w:multiLevelType w:val="hybridMultilevel"/>
    <w:tmpl w:val="F404E5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6" w15:restartNumberingAfterBreak="0">
    <w:nsid w:val="29CC433D"/>
    <w:multiLevelType w:val="hybridMultilevel"/>
    <w:tmpl w:val="6186CBE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8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 w15:restartNumberingAfterBreak="0">
    <w:nsid w:val="4FD738FE"/>
    <w:multiLevelType w:val="hybridMultilevel"/>
    <w:tmpl w:val="DF4E6E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3" w15:restartNumberingAfterBreak="0">
    <w:nsid w:val="552B2B43"/>
    <w:multiLevelType w:val="hybridMultilevel"/>
    <w:tmpl w:val="DE7827A4"/>
    <w:lvl w:ilvl="0" w:tplc="04160001">
      <w:start w:val="1"/>
      <w:numFmt w:val="bullet"/>
      <w:lvlText w:val=""/>
      <w:lvlJc w:val="left"/>
      <w:pPr>
        <w:ind w:left="129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hint="default" w:ascii="Wingdings" w:hAnsi="Wingdings"/>
      </w:rPr>
    </w:lvl>
  </w:abstractNum>
  <w:abstractNum w:abstractNumId="24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38">
    <w:abstractNumId w:val="28"/>
  </w:num>
  <w:num w:numId="37">
    <w:abstractNumId w:val="27"/>
  </w:num>
  <w:num w:numId="1" w16cid:durableId="261232369">
    <w:abstractNumId w:val="4"/>
  </w:num>
  <w:num w:numId="2" w16cid:durableId="1167672117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hint="default" w:ascii="Symbol" w:hAnsi="Symbol"/>
        </w:rPr>
      </w:lvl>
    </w:lvlOverride>
  </w:num>
  <w:num w:numId="3" w16cid:durableId="175850000">
    <w:abstractNumId w:val="3"/>
  </w:num>
  <w:num w:numId="4" w16cid:durableId="381176668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hint="default" w:ascii="Symbol" w:hAnsi="Symbol"/>
        </w:rPr>
      </w:lvl>
    </w:lvlOverride>
  </w:num>
  <w:num w:numId="5" w16cid:durableId="1238397388">
    <w:abstractNumId w:val="11"/>
  </w:num>
  <w:num w:numId="6" w16cid:durableId="35471765">
    <w:abstractNumId w:val="19"/>
  </w:num>
  <w:num w:numId="7" w16cid:durableId="1011638484">
    <w:abstractNumId w:val="10"/>
  </w:num>
  <w:num w:numId="8" w16cid:durableId="1731229915">
    <w:abstractNumId w:val="9"/>
  </w:num>
  <w:num w:numId="9" w16cid:durableId="1254169119">
    <w:abstractNumId w:val="24"/>
  </w:num>
  <w:num w:numId="10" w16cid:durableId="1141773525">
    <w:abstractNumId w:val="2"/>
  </w:num>
  <w:num w:numId="11" w16cid:durableId="1896232460">
    <w:abstractNumId w:val="18"/>
  </w:num>
  <w:num w:numId="12" w16cid:durableId="485122326">
    <w:abstractNumId w:val="6"/>
  </w:num>
  <w:num w:numId="13" w16cid:durableId="1340154416">
    <w:abstractNumId w:val="26"/>
  </w:num>
  <w:num w:numId="14" w16cid:durableId="1428039478">
    <w:abstractNumId w:val="14"/>
  </w:num>
  <w:num w:numId="15" w16cid:durableId="173960950">
    <w:abstractNumId w:val="22"/>
  </w:num>
  <w:num w:numId="16" w16cid:durableId="541212545">
    <w:abstractNumId w:val="25"/>
  </w:num>
  <w:num w:numId="17" w16cid:durableId="162361921">
    <w:abstractNumId w:val="0"/>
  </w:num>
  <w:num w:numId="18" w16cid:durableId="2134401898">
    <w:abstractNumId w:val="13"/>
  </w:num>
  <w:num w:numId="19" w16cid:durableId="730693527">
    <w:abstractNumId w:val="21"/>
  </w:num>
  <w:num w:numId="20" w16cid:durableId="678313900">
    <w:abstractNumId w:val="1"/>
  </w:num>
  <w:num w:numId="21" w16cid:durableId="1606615229">
    <w:abstractNumId w:val="15"/>
  </w:num>
  <w:num w:numId="22" w16cid:durableId="283736525">
    <w:abstractNumId w:val="7"/>
  </w:num>
  <w:num w:numId="23" w16cid:durableId="1969358273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hint="default" w:ascii="Symbol" w:hAnsi="Symbol"/>
        </w:rPr>
      </w:lvl>
    </w:lvlOverride>
  </w:num>
  <w:num w:numId="24" w16cid:durableId="2030134201">
    <w:abstractNumId w:val="8"/>
  </w:num>
  <w:num w:numId="25" w16cid:durableId="1990863624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hint="default" w:ascii="Symbol" w:hAnsi="Symbol"/>
        </w:rPr>
      </w:lvl>
    </w:lvlOverride>
  </w:num>
  <w:num w:numId="26" w16cid:durableId="532117688">
    <w:abstractNumId w:val="17"/>
  </w:num>
  <w:num w:numId="27" w16cid:durableId="1785034362">
    <w:abstractNumId w:val="4"/>
  </w:num>
  <w:num w:numId="28" w16cid:durableId="1869174302">
    <w:abstractNumId w:val="4"/>
  </w:num>
  <w:num w:numId="29" w16cid:durableId="2074548785">
    <w:abstractNumId w:val="4"/>
  </w:num>
  <w:num w:numId="30" w16cid:durableId="1827161774">
    <w:abstractNumId w:val="4"/>
  </w:num>
  <w:num w:numId="31" w16cid:durableId="899052161">
    <w:abstractNumId w:val="4"/>
  </w:num>
  <w:num w:numId="32" w16cid:durableId="150760158">
    <w:abstractNumId w:val="4"/>
  </w:num>
  <w:num w:numId="33" w16cid:durableId="127287017">
    <w:abstractNumId w:val="23"/>
  </w:num>
  <w:num w:numId="34" w16cid:durableId="963927791">
    <w:abstractNumId w:val="16"/>
  </w:num>
  <w:num w:numId="35" w16cid:durableId="1210917567">
    <w:abstractNumId w:val="20"/>
  </w:num>
  <w:num w:numId="36" w16cid:durableId="939145878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attachedTemplate r:id="rId1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5D"/>
    <w:rsid w:val="00016296"/>
    <w:rsid w:val="0007745E"/>
    <w:rsid w:val="000C7E33"/>
    <w:rsid w:val="00106D1A"/>
    <w:rsid w:val="001716C7"/>
    <w:rsid w:val="001A74BB"/>
    <w:rsid w:val="001E4902"/>
    <w:rsid w:val="002057CE"/>
    <w:rsid w:val="0026024F"/>
    <w:rsid w:val="003012E4"/>
    <w:rsid w:val="00333A3C"/>
    <w:rsid w:val="00355001"/>
    <w:rsid w:val="0036042C"/>
    <w:rsid w:val="00362A9D"/>
    <w:rsid w:val="00376C8A"/>
    <w:rsid w:val="003E781A"/>
    <w:rsid w:val="00441993"/>
    <w:rsid w:val="004703C7"/>
    <w:rsid w:val="004855AC"/>
    <w:rsid w:val="004B1449"/>
    <w:rsid w:val="004B55B1"/>
    <w:rsid w:val="004B577C"/>
    <w:rsid w:val="004D3D60"/>
    <w:rsid w:val="004F35BA"/>
    <w:rsid w:val="00500B20"/>
    <w:rsid w:val="00506043"/>
    <w:rsid w:val="00593DDE"/>
    <w:rsid w:val="005C5014"/>
    <w:rsid w:val="005C785E"/>
    <w:rsid w:val="006221EF"/>
    <w:rsid w:val="00631CAB"/>
    <w:rsid w:val="00686F78"/>
    <w:rsid w:val="006E2365"/>
    <w:rsid w:val="007010B6"/>
    <w:rsid w:val="00725F88"/>
    <w:rsid w:val="00810CB8"/>
    <w:rsid w:val="00863DF2"/>
    <w:rsid w:val="00884262"/>
    <w:rsid w:val="008E3941"/>
    <w:rsid w:val="00911323"/>
    <w:rsid w:val="009770B5"/>
    <w:rsid w:val="009922AE"/>
    <w:rsid w:val="009C0C24"/>
    <w:rsid w:val="00AD3842"/>
    <w:rsid w:val="00AF2511"/>
    <w:rsid w:val="00B66A90"/>
    <w:rsid w:val="00B84515"/>
    <w:rsid w:val="00BB4A40"/>
    <w:rsid w:val="00BB795D"/>
    <w:rsid w:val="00BC26A7"/>
    <w:rsid w:val="00C1576A"/>
    <w:rsid w:val="00C66A04"/>
    <w:rsid w:val="00C94870"/>
    <w:rsid w:val="00CA6073"/>
    <w:rsid w:val="00CD10EA"/>
    <w:rsid w:val="00D40FCB"/>
    <w:rsid w:val="00D92DB6"/>
    <w:rsid w:val="00E559CE"/>
    <w:rsid w:val="00E562BE"/>
    <w:rsid w:val="00E77561"/>
    <w:rsid w:val="00E81BA6"/>
    <w:rsid w:val="00E942D6"/>
    <w:rsid w:val="00EB1672"/>
    <w:rsid w:val="00F217D7"/>
    <w:rsid w:val="00F26727"/>
    <w:rsid w:val="00F345B6"/>
    <w:rsid w:val="00F635C2"/>
    <w:rsid w:val="00F72B4E"/>
    <w:rsid w:val="00F75223"/>
    <w:rsid w:val="00FD2015"/>
    <w:rsid w:val="00FE4DBC"/>
    <w:rsid w:val="2296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228A3ED"/>
  <w15:chartTrackingRefBased/>
  <w15:docId w15:val="{0406DD04-75F5-4523-8F58-EAE36953AD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eastAsia="pt-BR"/>
    </w:rPr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  <w:lang w:eastAsia="pt-BR"/>
    </w:rPr>
  </w:style>
  <w:style w:type="paragraph" w:styleId="Ttulo3">
    <w:name w:val="heading 3"/>
    <w:next w:val="Texto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noProof/>
      <w:sz w:val="24"/>
      <w:lang w:eastAsia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Normal" w:customStyle="1">
    <w:name w:val="Texto Normal"/>
    <w:pPr>
      <w:spacing w:before="60" w:after="60"/>
      <w:ind w:left="578"/>
      <w:jc w:val="both"/>
    </w:pPr>
    <w:rPr>
      <w:noProof/>
      <w:sz w:val="22"/>
      <w:lang w:eastAsia="pt-BR"/>
    </w:rPr>
  </w:style>
  <w:style w:type="paragraph" w:styleId="Corponico" w:customStyle="1">
    <w:name w:val="Corpo Único"/>
    <w:pPr>
      <w:spacing w:before="60" w:after="60"/>
      <w:ind w:left="720"/>
    </w:pPr>
    <w:rPr>
      <w:rFonts w:ascii="Arial" w:hAnsi="Arial"/>
      <w:color w:val="000000"/>
      <w:lang w:val="en-US" w:eastAsia="pt-BR"/>
    </w:rPr>
  </w:style>
  <w:style w:type="paragraph" w:styleId="Captulo" w:customStyle="1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  <w:lang w:eastAsia="pt-BR"/>
    </w:rPr>
  </w:style>
  <w:style w:type="paragraph" w:styleId="Sumrio-Captulo" w:customStyle="1">
    <w:name w:val="Sumário - Capítulo"/>
    <w:pPr>
      <w:spacing w:after="480"/>
      <w:jc w:val="right"/>
    </w:pPr>
    <w:rPr>
      <w:rFonts w:ascii="Arial" w:hAnsi="Arial"/>
      <w:b/>
      <w:noProof/>
      <w:sz w:val="40"/>
      <w:lang w:eastAsia="pt-BR"/>
    </w:rPr>
  </w:style>
  <w:style w:type="paragraph" w:styleId="Sumrio-Item" w:customStyle="1">
    <w:name w:val="Sumário - Item"/>
    <w:basedOn w:val="Sumrio-Captulo"/>
    <w:pPr>
      <w:spacing w:before="60" w:after="60"/>
      <w:ind w:left="1152"/>
    </w:pPr>
    <w:rPr>
      <w:sz w:val="20"/>
    </w:rPr>
  </w:style>
  <w:style w:type="paragraph" w:styleId="Sumrio-Subitem" w:customStyle="1">
    <w:name w:val="Sumário - Subitem"/>
    <w:basedOn w:val="Sumrio-Item"/>
    <w:pPr>
      <w:spacing w:before="0" w:after="0"/>
      <w:ind w:left="1728"/>
    </w:pPr>
  </w:style>
  <w:style w:type="paragraph" w:styleId="Ttulo-Item" w:customStyle="1">
    <w:name w:val="Título - Item"/>
    <w:next w:val="TextoNormal"/>
    <w:pPr>
      <w:spacing w:before="60"/>
    </w:pPr>
    <w:rPr>
      <w:rFonts w:ascii="Arial" w:hAnsi="Arial"/>
      <w:b/>
      <w:noProof/>
      <w:lang w:eastAsia="pt-BR"/>
    </w:rPr>
  </w:style>
  <w:style w:type="paragraph" w:styleId="Numerada">
    <w:name w:val="List Number"/>
    <w:next w:val="TextoNormal"/>
    <w:semiHidden/>
    <w:pPr>
      <w:spacing w:before="240" w:after="120"/>
    </w:pPr>
    <w:rPr>
      <w:noProof/>
      <w:sz w:val="22"/>
      <w:lang w:eastAsia="pt-BR"/>
    </w:rPr>
  </w:style>
  <w:style w:type="paragraph" w:styleId="Commarcadores3">
    <w:name w:val="List Bullet 3"/>
    <w:semiHidden/>
    <w:pPr>
      <w:ind w:left="859" w:hanging="283"/>
    </w:pPr>
    <w:rPr>
      <w:noProof/>
      <w:lang w:eastAsia="pt-BR"/>
    </w:rPr>
  </w:style>
  <w:style w:type="paragraph" w:styleId="Ttulo-Subitem" w:customStyle="1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  <w:lang w:eastAsia="pt-BR"/>
    </w:rPr>
  </w:style>
  <w:style w:type="paragraph" w:styleId="TtuloFigura" w:customStyle="1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  <w:lang w:eastAsia="pt-BR"/>
    </w:rPr>
  </w:style>
  <w:style w:type="paragraph" w:styleId="Bullet1" w:customStyle="1">
    <w:name w:val="Bullet 1"/>
    <w:pPr>
      <w:ind w:left="859" w:hanging="283"/>
    </w:pPr>
    <w:rPr>
      <w:noProof/>
      <w:lang w:eastAsia="pt-BR"/>
    </w:rPr>
  </w:style>
  <w:style w:type="paragraph" w:styleId="Bullet2" w:customStyle="1">
    <w:name w:val="Bullet 2"/>
    <w:pPr>
      <w:spacing w:after="60"/>
      <w:ind w:left="859" w:hanging="283"/>
    </w:pPr>
    <w:rPr>
      <w:noProof/>
      <w:lang w:eastAsia="pt-BR"/>
    </w:rPr>
  </w:style>
  <w:style w:type="paragraph" w:styleId="TtuloCapa" w:customStyle="1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  <w:lang w:eastAsia="pt-BR"/>
    </w:rPr>
  </w:style>
  <w:style w:type="paragraph" w:styleId="Verso" w:customStyle="1">
    <w:name w:val="Versão"/>
    <w:pPr>
      <w:jc w:val="center"/>
    </w:pPr>
    <w:rPr>
      <w:rFonts w:ascii="Arial" w:hAnsi="Arial"/>
      <w:noProof/>
      <w:sz w:val="24"/>
      <w:lang w:eastAsia="pt-BR"/>
    </w:rPr>
  </w:style>
  <w:style w:type="paragraph" w:styleId="Objeto" w:customStyle="1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 w:eastAsia="pt-BR"/>
    </w:rPr>
  </w:style>
  <w:style w:type="paragraph" w:styleId="Item" w:customStyle="1">
    <w:name w:val="Item"/>
    <w:pPr>
      <w:ind w:left="576"/>
    </w:pPr>
    <w:rPr>
      <w:noProof/>
      <w:lang w:eastAsia="pt-BR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styleId="TtuloCapa2" w:customStyle="1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  <w:lang w:eastAsia="pt-BR"/>
    </w:rPr>
  </w:style>
  <w:style w:type="paragraph" w:styleId="Ttulo-Subitemsemnumerao" w:customStyle="1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  <w:lang w:eastAsia="pt-BR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styleId="Padrao" w:customStyle="1">
    <w:name w:val="Padrao"/>
    <w:pPr>
      <w:keepNext/>
      <w:spacing w:before="240" w:after="240"/>
      <w:ind w:left="720" w:hanging="720"/>
    </w:pPr>
    <w:rPr>
      <w:b/>
      <w:color w:val="000000"/>
      <w:sz w:val="24"/>
      <w:lang w:val="en-US" w:eastAsia="pt-BR"/>
    </w:rPr>
  </w:style>
  <w:style w:type="paragraph" w:styleId="Observao" w:customStyle="1">
    <w:name w:val="Observação"/>
    <w:next w:val="TextoNormal"/>
    <w:pPr>
      <w:spacing w:before="120" w:after="120"/>
      <w:ind w:left="1152" w:hanging="576"/>
    </w:pPr>
    <w:rPr>
      <w:noProof/>
      <w:sz w:val="21"/>
      <w:lang w:eastAsia="pt-BR"/>
    </w:rPr>
  </w:style>
  <w:style w:type="paragraph" w:styleId="CabealhoCapa1" w:customStyle="1">
    <w:name w:val="Cabeçalho Capa 1"/>
    <w:rPr>
      <w:rFonts w:ascii="Arial" w:hAnsi="Arial"/>
      <w:b/>
      <w:noProof/>
      <w:lang w:eastAsia="pt-BR"/>
    </w:rPr>
  </w:style>
  <w:style w:type="paragraph" w:styleId="CabealhoCapa2" w:customStyle="1">
    <w:name w:val="Cabeçalho Capa 2"/>
    <w:rPr>
      <w:rFonts w:ascii="Arial" w:hAnsi="Arial"/>
      <w:noProof/>
      <w:sz w:val="16"/>
      <w:lang w:eastAsia="pt-BR"/>
    </w:rPr>
  </w:style>
  <w:style w:type="paragraph" w:styleId="Commarcadores">
    <w:name w:val="List Bullet"/>
    <w:basedOn w:val="Normal"/>
    <w:autoRedefine/>
    <w:semiHidden/>
    <w:pPr>
      <w:numPr>
        <w:numId w:val="3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styleId="Requisito" w:customStyle="1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styleId="destaque1" w:customStyle="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eastAsia="pt-BR"/>
    </w:rPr>
  </w:style>
  <w:style w:type="paragraph" w:styleId="destaque2" w:customStyle="1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table" w:styleId="TabeladeGrade5Escura-nfase6">
    <w:name w:val="Grid Table 5 Dark Accent 6"/>
    <w:basedOn w:val="Tabelanormal"/>
    <w:uiPriority w:val="50"/>
    <w:rsid w:val="006E2365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wmf" Id="rId13" /><Relationship Type="http://schemas.openxmlformats.org/officeDocument/2006/relationships/image" Target="media/image4.wmf" Id="rId18" /><Relationship Type="http://schemas.openxmlformats.org/officeDocument/2006/relationships/hyperlink" Target="https://dcrazed.com/best-free-wireframe-tools/" TargetMode="External" Id="rId26" /><Relationship Type="http://schemas.openxmlformats.org/officeDocument/2006/relationships/styles" Target="styles.xml" Id="rId3" /><Relationship Type="http://schemas.openxmlformats.org/officeDocument/2006/relationships/image" Target="media/image5.wmf" Id="rId21" /><Relationship Type="http://schemas.openxmlformats.org/officeDocument/2006/relationships/theme" Target="theme/theme1.xml" Id="rId34" /><Relationship Type="http://schemas.openxmlformats.org/officeDocument/2006/relationships/endnotes" Target="endnotes.xml" Id="rId7" /><Relationship Type="http://schemas.openxmlformats.org/officeDocument/2006/relationships/header" Target="header4.xml" Id="rId12" /><Relationship Type="http://schemas.openxmlformats.org/officeDocument/2006/relationships/image" Target="media/image3.jpeg" Id="rId17" /><Relationship Type="http://schemas.openxmlformats.org/officeDocument/2006/relationships/oleObject" Target="embeddings/oleObject4.bin" Id="rId25" /><Relationship Type="http://schemas.openxmlformats.org/officeDocument/2006/relationships/fontTable" Target="fontTable.xml" Id="rId33" /><Relationship Type="http://schemas.openxmlformats.org/officeDocument/2006/relationships/numbering" Target="numbering.xml" Id="rId2" /><Relationship Type="http://schemas.openxmlformats.org/officeDocument/2006/relationships/header" Target="header5.xml" Id="rId16" /><Relationship Type="http://schemas.openxmlformats.org/officeDocument/2006/relationships/header" Target="header6.xml" Id="rId20" /><Relationship Type="http://schemas.openxmlformats.org/officeDocument/2006/relationships/image" Target="media/image9.jpeg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11" /><Relationship Type="http://schemas.openxmlformats.org/officeDocument/2006/relationships/image" Target="media/image6.wmf" Id="rId24" /><Relationship Type="http://schemas.openxmlformats.org/officeDocument/2006/relationships/header" Target="header8.xml" Id="rId32" /><Relationship Type="http://schemas.openxmlformats.org/officeDocument/2006/relationships/webSettings" Target="webSettings.xml" Id="rId5" /><Relationship Type="http://schemas.openxmlformats.org/officeDocument/2006/relationships/image" Target="media/image2.png" Id="rId15" /><Relationship Type="http://schemas.openxmlformats.org/officeDocument/2006/relationships/header" Target="header7.xml" Id="rId23" /><Relationship Type="http://schemas.openxmlformats.org/officeDocument/2006/relationships/image" Target="media/image8.jpeg" Id="rId28" /><Relationship Type="http://schemas.openxmlformats.org/officeDocument/2006/relationships/footer" Target="footer1.xml" Id="rId10" /><Relationship Type="http://schemas.openxmlformats.org/officeDocument/2006/relationships/oleObject" Target="embeddings/oleObject2.bin" Id="rId19" /><Relationship Type="http://schemas.openxmlformats.org/officeDocument/2006/relationships/image" Target="media/image10.jpeg" Id="rId31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oleObject" Target="embeddings/oleObject1.bin" Id="rId14" /><Relationship Type="http://schemas.openxmlformats.org/officeDocument/2006/relationships/oleObject" Target="embeddings/oleObject3.bin" Id="rId22" /><Relationship Type="http://schemas.openxmlformats.org/officeDocument/2006/relationships/image" Target="media/image7.jpeg" Id="rId27" /><Relationship Type="http://schemas.openxmlformats.org/officeDocument/2006/relationships/image" Target="https://i.pinimg.com/736x/7d/e5/3d/7de53d6d69bcfefaabe56a15785ff3b0.jpg" TargetMode="External" Id="rId30" /><Relationship Type="http://schemas.openxmlformats.org/officeDocument/2006/relationships/header" Target="header1.xml" Id="rId8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C6E6-6547-45DD-8B28-889367E69F5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documentoRequisitos.dot</ap:Template>
  <ap:Application>Microsoft Word for the web</ap:Application>
  <ap:DocSecurity>0</ap:DocSecurity>
  <ap:ScaleCrop>false</ap:ScaleCrop>
  <ap:Company>UFU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Guia para Documento de Requisitos</dc:title>
  <dc:subject>Padrões de documentação</dc:subject>
  <dc:creator>Sílvio Bacalá Júnior</dc:creator>
  <keywords/>
  <dc:description>Versão 1.0</dc:description>
  <lastModifiedBy>Otávio Ribeiro</lastModifiedBy>
  <revision>45</revision>
  <lastPrinted>1997-08-08T15:22:00.0000000Z</lastPrinted>
  <dcterms:created xsi:type="dcterms:W3CDTF">2023-10-17T19:52:00.0000000Z</dcterms:created>
  <dcterms:modified xsi:type="dcterms:W3CDTF">2023-10-17T20:16:06.3728422Z</dcterms:modified>
  <category>Manual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